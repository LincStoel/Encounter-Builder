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315038D" w14:textId="2C7BCDF9" w:rsidR="00CC7EAC" w:rsidRDefault="006502C9" w:rsidP="006502C9">
      <w:pPr>
        <w:pStyle w:val="Title"/>
        <w:tabs>
          <w:tab w:val="left" w:pos="1170"/>
          <w:tab w:val="center" w:pos="5400"/>
        </w:tabs>
        <w:jc w:val="left"/>
      </w:pPr>
      <w:r>
        <w:tab/>
      </w:r>
      <w:r>
        <w:tab/>
      </w:r>
      <w:r w:rsidR="00471FD2">
        <w:t>Patch Notes 2.4</w:t>
      </w:r>
    </w:p>
    <w:p w14:paraId="5835E9E6" w14:textId="0377170A" w:rsidR="000706C4" w:rsidRPr="000706C4" w:rsidRDefault="000706C4" w:rsidP="000706C4">
      <w:pPr>
        <w:pStyle w:val="Subtitle"/>
        <w:jc w:val="center"/>
      </w:pPr>
    </w:p>
    <w:p w14:paraId="275B06CF" w14:textId="77777777" w:rsidR="00091CDF" w:rsidRDefault="00091CDF" w:rsidP="00CC7EAC"/>
    <w:p w14:paraId="6A20ED0B" w14:textId="77777777" w:rsidR="00091CDF" w:rsidRDefault="00091CDF" w:rsidP="00CC7EAC">
      <w:pPr>
        <w:sectPr w:rsidR="00091CDF" w:rsidSect="000706C4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5220" w:right="720" w:bottom="720" w:left="720" w:header="720" w:footer="720" w:gutter="0"/>
          <w:cols w:space="144"/>
          <w:docGrid w:linePitch="360"/>
        </w:sectPr>
      </w:pPr>
    </w:p>
    <w:p w14:paraId="0C32A188" w14:textId="1EE2C180" w:rsidR="00091CDF" w:rsidRDefault="00471FD2" w:rsidP="00471FD2">
      <w:pPr>
        <w:pStyle w:val="Heading2"/>
      </w:pPr>
      <w:r>
        <w:lastRenderedPageBreak/>
        <w:t>Patch Notes:</w:t>
      </w:r>
    </w:p>
    <w:p w14:paraId="2926F95C" w14:textId="1610E977" w:rsidR="00F83543" w:rsidRDefault="00F83543" w:rsidP="00BA6736">
      <w:pPr>
        <w:pStyle w:val="Heading3"/>
      </w:pPr>
      <w:r>
        <w:t>Race Additions</w:t>
      </w:r>
    </w:p>
    <w:p w14:paraId="243F847B" w14:textId="77777777" w:rsidR="00F83543" w:rsidRDefault="00F83543" w:rsidP="00F83543">
      <w:pPr>
        <w:pStyle w:val="ListParagraph"/>
        <w:numPr>
          <w:ilvl w:val="0"/>
          <w:numId w:val="12"/>
        </w:numPr>
      </w:pPr>
      <w:r>
        <w:t xml:space="preserve">Added Races of </w:t>
      </w:r>
      <w:proofErr w:type="spellStart"/>
      <w:r>
        <w:t>Ravnica</w:t>
      </w:r>
      <w:proofErr w:type="spellEnd"/>
      <w:r>
        <w:t xml:space="preserve"> UA</w:t>
      </w:r>
    </w:p>
    <w:p w14:paraId="33CA17F5" w14:textId="77777777" w:rsidR="00F83543" w:rsidRDefault="00F83543" w:rsidP="00F83543">
      <w:pPr>
        <w:pStyle w:val="ListParagraph"/>
        <w:numPr>
          <w:ilvl w:val="0"/>
          <w:numId w:val="12"/>
        </w:numPr>
      </w:pPr>
      <w:r>
        <w:t>Added Minitour and Centaur UA</w:t>
      </w:r>
    </w:p>
    <w:p w14:paraId="21D93128" w14:textId="2BF3B34B" w:rsidR="00F83543" w:rsidRPr="00F83543" w:rsidRDefault="00F83543" w:rsidP="00F83543">
      <w:pPr>
        <w:pStyle w:val="ListParagraph"/>
        <w:numPr>
          <w:ilvl w:val="0"/>
          <w:numId w:val="12"/>
        </w:numPr>
      </w:pPr>
      <w:r>
        <w:t xml:space="preserve">Added </w:t>
      </w:r>
      <w:proofErr w:type="spellStart"/>
      <w:r>
        <w:t>Wayfinders</w:t>
      </w:r>
      <w:proofErr w:type="spellEnd"/>
      <w:r>
        <w:t xml:space="preserve"> Guide to </w:t>
      </w:r>
      <w:proofErr w:type="spellStart"/>
      <w:r>
        <w:t>Eberron</w:t>
      </w:r>
      <w:proofErr w:type="spellEnd"/>
    </w:p>
    <w:p w14:paraId="11970274" w14:textId="1B9473B0" w:rsidR="00471FD2" w:rsidRDefault="00BA6736" w:rsidP="00BA6736">
      <w:pPr>
        <w:pStyle w:val="Heading3"/>
      </w:pPr>
      <w:r>
        <w:t>Creature additions</w:t>
      </w:r>
    </w:p>
    <w:p w14:paraId="4186F725" w14:textId="7C445740" w:rsidR="00BA6736" w:rsidRDefault="00BA6736" w:rsidP="00BA6736">
      <w:pPr>
        <w:pStyle w:val="ListParagraph"/>
        <w:numPr>
          <w:ilvl w:val="0"/>
          <w:numId w:val="11"/>
        </w:numPr>
      </w:pPr>
      <w:r>
        <w:t>Added creatures from D&amp;D official adventure books (as of 7/24/2018)</w:t>
      </w:r>
      <w:bookmarkStart w:id="0" w:name="_GoBack"/>
      <w:bookmarkEnd w:id="0"/>
    </w:p>
    <w:p w14:paraId="64D42437" w14:textId="5C360DA9" w:rsidR="004276E5" w:rsidRDefault="004276E5" w:rsidP="00BA6736">
      <w:pPr>
        <w:pStyle w:val="ListParagraph"/>
        <w:numPr>
          <w:ilvl w:val="0"/>
          <w:numId w:val="11"/>
        </w:numPr>
      </w:pPr>
      <w:r>
        <w:t>Removed some duplicate creatures</w:t>
      </w:r>
    </w:p>
    <w:p w14:paraId="1734871E" w14:textId="6EAA0471" w:rsidR="004276E5" w:rsidRDefault="004276E5" w:rsidP="004276E5">
      <w:pPr>
        <w:pStyle w:val="Heading3"/>
      </w:pPr>
      <w:r>
        <w:t>Item Additions</w:t>
      </w:r>
    </w:p>
    <w:p w14:paraId="0B79655B" w14:textId="1A267235" w:rsidR="004276E5" w:rsidRDefault="004276E5" w:rsidP="004276E5">
      <w:pPr>
        <w:pStyle w:val="ListParagraph"/>
        <w:numPr>
          <w:ilvl w:val="0"/>
          <w:numId w:val="13"/>
        </w:numPr>
      </w:pPr>
      <w:r>
        <w:t>Added double-bladed scimitar martial weapon</w:t>
      </w:r>
    </w:p>
    <w:p w14:paraId="4FF82C2D" w14:textId="3F42B557" w:rsidR="00C14102" w:rsidRDefault="00C14102" w:rsidP="00C14102">
      <w:pPr>
        <w:pStyle w:val="Heading3"/>
      </w:pPr>
      <w:r>
        <w:t>New Features</w:t>
      </w:r>
    </w:p>
    <w:p w14:paraId="7D339348" w14:textId="1B4AF251" w:rsidR="00C14102" w:rsidRDefault="00C14102" w:rsidP="00C14102">
      <w:pPr>
        <w:pStyle w:val="ListParagraph"/>
        <w:numPr>
          <w:ilvl w:val="0"/>
          <w:numId w:val="13"/>
        </w:numPr>
      </w:pPr>
      <w:r>
        <w:t>Added the ability to add more enemies mid combat without generating a new encounter</w:t>
      </w:r>
    </w:p>
    <w:p w14:paraId="253ED895" w14:textId="5C0BA733" w:rsidR="00B951B4" w:rsidRDefault="00B951B4" w:rsidP="00B951B4">
      <w:pPr>
        <w:pStyle w:val="Heading3"/>
      </w:pPr>
      <w:r>
        <w:t>Altered Defaults</w:t>
      </w:r>
    </w:p>
    <w:p w14:paraId="6D8F30F4" w14:textId="40E8E32C" w:rsidR="00B951B4" w:rsidRPr="00B951B4" w:rsidRDefault="00B951B4" w:rsidP="00B951B4">
      <w:pPr>
        <w:pStyle w:val="ListParagraph"/>
        <w:numPr>
          <w:ilvl w:val="0"/>
          <w:numId w:val="13"/>
        </w:numPr>
      </w:pPr>
      <w:r>
        <w:t>Set sanity and honor to be disabled by default</w:t>
      </w:r>
    </w:p>
    <w:p w14:paraId="0511E376" w14:textId="500DF2B4" w:rsidR="00BA6736" w:rsidRDefault="00BA6736" w:rsidP="00BA6736">
      <w:pPr>
        <w:pStyle w:val="Heading3"/>
      </w:pPr>
      <w:r>
        <w:t>Bug Fixes</w:t>
      </w:r>
    </w:p>
    <w:p w14:paraId="4224C7A5" w14:textId="360B82C8" w:rsidR="00BA6736" w:rsidRDefault="00BA6736" w:rsidP="00BA6736">
      <w:pPr>
        <w:pStyle w:val="ListParagraph"/>
        <w:numPr>
          <w:ilvl w:val="0"/>
          <w:numId w:val="11"/>
        </w:numPr>
      </w:pPr>
      <w:r>
        <w:t>Fixed missing EXP on some monsters.</w:t>
      </w:r>
    </w:p>
    <w:p w14:paraId="72A5108A" w14:textId="76F8DE0C" w:rsidR="00BA6736" w:rsidRDefault="00BA6736" w:rsidP="00BA6736">
      <w:pPr>
        <w:pStyle w:val="ListParagraph"/>
        <w:numPr>
          <w:ilvl w:val="1"/>
          <w:numId w:val="11"/>
        </w:numPr>
      </w:pPr>
      <w:r>
        <w:t xml:space="preserve">Note: Monsters from </w:t>
      </w:r>
      <w:proofErr w:type="spellStart"/>
      <w:r>
        <w:t>MToF</w:t>
      </w:r>
      <w:proofErr w:type="spellEnd"/>
      <w:r>
        <w:t xml:space="preserve"> that have incorrectly matched experience values to the CR of the creature will have their correct EXP according to CR in this spreadsheet.</w:t>
      </w:r>
    </w:p>
    <w:p w14:paraId="446B5E1B" w14:textId="703C20AE" w:rsidR="00836719" w:rsidRDefault="00836719" w:rsidP="00836719">
      <w:pPr>
        <w:pStyle w:val="ListParagraph"/>
        <w:numPr>
          <w:ilvl w:val="0"/>
          <w:numId w:val="11"/>
        </w:numPr>
      </w:pPr>
      <w:r>
        <w:t xml:space="preserve">Fixed readied encounter sheet converting </w:t>
      </w:r>
      <w:r w:rsidR="00596CE0">
        <w:t>AC value to a date for large encounters.</w:t>
      </w:r>
    </w:p>
    <w:p w14:paraId="4DBEA2DB" w14:textId="7F9AC0DD" w:rsidR="00933FE5" w:rsidRPr="00BA6736" w:rsidRDefault="00933FE5" w:rsidP="00836719">
      <w:pPr>
        <w:pStyle w:val="ListParagraph"/>
        <w:numPr>
          <w:ilvl w:val="0"/>
          <w:numId w:val="11"/>
        </w:numPr>
      </w:pPr>
      <w:r>
        <w:t>Fixed issue where exp didn’t update when creatures were deleted from the readied encounter</w:t>
      </w:r>
    </w:p>
    <w:sectPr w:rsidR="00933FE5" w:rsidRPr="00BA6736" w:rsidSect="00C06346">
      <w:headerReference w:type="even" r:id="rId12"/>
      <w:headerReference w:type="default" r:id="rId13"/>
      <w:headerReference w:type="first" r:id="rId14"/>
      <w:pgSz w:w="12240" w:h="15840" w:code="1"/>
      <w:pgMar w:top="720" w:right="720" w:bottom="720" w:left="720" w:header="187" w:footer="0" w:gutter="0"/>
      <w:pgNumType w:start="1"/>
      <w:cols w:num="2"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D5F94" w14:textId="77777777" w:rsidR="00A234E3" w:rsidRDefault="00A234E3" w:rsidP="00CC7EAC">
      <w:r>
        <w:separator/>
      </w:r>
    </w:p>
    <w:p w14:paraId="50D881EA" w14:textId="77777777" w:rsidR="00A234E3" w:rsidRDefault="00A234E3" w:rsidP="00CC7EAC"/>
    <w:p w14:paraId="1CFCBCFC" w14:textId="77777777" w:rsidR="00A234E3" w:rsidRDefault="00A234E3" w:rsidP="00CC7EAC"/>
    <w:p w14:paraId="26EAD442" w14:textId="77777777" w:rsidR="00A234E3" w:rsidRDefault="00A234E3" w:rsidP="00CC7EAC"/>
  </w:endnote>
  <w:endnote w:type="continuationSeparator" w:id="0">
    <w:p w14:paraId="68E03D6F" w14:textId="77777777" w:rsidR="00A234E3" w:rsidRDefault="00A234E3" w:rsidP="00CC7EAC">
      <w:r>
        <w:continuationSeparator/>
      </w:r>
    </w:p>
    <w:p w14:paraId="7DA1C95A" w14:textId="77777777" w:rsidR="00A234E3" w:rsidRDefault="00A234E3" w:rsidP="00CC7EAC"/>
    <w:p w14:paraId="42B66F77" w14:textId="77777777" w:rsidR="00A234E3" w:rsidRDefault="00A234E3" w:rsidP="00CC7EAC"/>
    <w:p w14:paraId="6BDF061D" w14:textId="77777777" w:rsidR="00A234E3" w:rsidRDefault="00A234E3" w:rsidP="00CC7E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31426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1D7F99" w14:textId="77777777" w:rsidR="00C06346" w:rsidRDefault="00C06346" w:rsidP="00C06346">
        <w:pPr>
          <w:pStyle w:val="Footer"/>
          <w:ind w:right="-450"/>
          <w:jc w:val="right"/>
        </w:pPr>
        <w:r w:rsidRPr="00C06346">
          <w:rPr>
            <w:color w:val="FFFFFF" w:themeColor="background1"/>
          </w:rPr>
          <w:fldChar w:fldCharType="begin"/>
        </w:r>
        <w:r w:rsidRPr="00C06346">
          <w:rPr>
            <w:color w:val="FFFFFF" w:themeColor="background1"/>
          </w:rPr>
          <w:instrText xml:space="preserve"> PAGE   \* MERGEFORMAT </w:instrText>
        </w:r>
        <w:r w:rsidRPr="00C06346">
          <w:rPr>
            <w:color w:val="FFFFFF" w:themeColor="background1"/>
          </w:rPr>
          <w:fldChar w:fldCharType="separate"/>
        </w:r>
        <w:r w:rsidRPr="00C06346">
          <w:rPr>
            <w:noProof/>
            <w:color w:val="FFFFFF" w:themeColor="background1"/>
          </w:rPr>
          <w:t>2</w:t>
        </w:r>
        <w:r w:rsidRPr="00C06346">
          <w:rPr>
            <w:noProof/>
            <w:color w:val="FFFFFF" w:themeColor="background1"/>
          </w:rPr>
          <w:fldChar w:fldCharType="end"/>
        </w:r>
      </w:p>
    </w:sdtContent>
  </w:sdt>
  <w:p w14:paraId="13B5161B" w14:textId="77777777" w:rsidR="00C06346" w:rsidRDefault="00C06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B0487" w14:textId="77777777" w:rsidR="00A234E3" w:rsidRDefault="00A234E3" w:rsidP="00CC7EAC">
      <w:r>
        <w:separator/>
      </w:r>
    </w:p>
    <w:p w14:paraId="21597CD2" w14:textId="77777777" w:rsidR="00A234E3" w:rsidRDefault="00A234E3" w:rsidP="00CC7EAC"/>
    <w:p w14:paraId="01164C99" w14:textId="77777777" w:rsidR="00A234E3" w:rsidRDefault="00A234E3" w:rsidP="00CC7EAC"/>
    <w:p w14:paraId="4F8547EC" w14:textId="77777777" w:rsidR="00A234E3" w:rsidRDefault="00A234E3" w:rsidP="00CC7EAC"/>
  </w:footnote>
  <w:footnote w:type="continuationSeparator" w:id="0">
    <w:p w14:paraId="72989642" w14:textId="77777777" w:rsidR="00A234E3" w:rsidRDefault="00A234E3" w:rsidP="00CC7EAC">
      <w:r>
        <w:continuationSeparator/>
      </w:r>
    </w:p>
    <w:p w14:paraId="62C95E81" w14:textId="77777777" w:rsidR="00A234E3" w:rsidRDefault="00A234E3" w:rsidP="00CC7EAC"/>
    <w:p w14:paraId="623B76DE" w14:textId="77777777" w:rsidR="00A234E3" w:rsidRDefault="00A234E3" w:rsidP="00CC7EAC"/>
    <w:p w14:paraId="1E4C1418" w14:textId="77777777" w:rsidR="00A234E3" w:rsidRDefault="00A234E3" w:rsidP="00CC7E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09BDC" w14:textId="77777777" w:rsidR="00C06346" w:rsidRDefault="00A234E3">
    <w:pPr>
      <w:pStyle w:val="Header"/>
    </w:pPr>
    <w:r>
      <w:rPr>
        <w:noProof/>
      </w:rPr>
      <w:pict w14:anchorId="1968F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1" o:spid="_x0000_s2056" type="#_x0000_t75" style="position:absolute;left:0;text-align:left;margin-left:0;margin-top:0;width:612pt;height:880.3pt;z-index:-251657216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1B90E" w14:textId="77777777" w:rsidR="00B53641" w:rsidRPr="00B75FAF" w:rsidRDefault="00B53641" w:rsidP="00CC7EAC">
    <w:pPr>
      <w:pStyle w:val="Header"/>
    </w:pPr>
  </w:p>
  <w:p w14:paraId="6A05144B" w14:textId="77777777" w:rsidR="00B53641" w:rsidRDefault="00B53641" w:rsidP="00CC7EA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73DAC" w14:textId="77777777" w:rsidR="00C06346" w:rsidRDefault="00A234E3">
    <w:pPr>
      <w:pStyle w:val="Header"/>
    </w:pPr>
    <w:r>
      <w:rPr>
        <w:noProof/>
      </w:rPr>
      <w:pict w14:anchorId="69E266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0" o:spid="_x0000_s2055" type="#_x0000_t75" style="position:absolute;left:0;text-align:left;margin-left:0;margin-top:0;width:612pt;height:880.3pt;z-index:-251658240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C3D66" w14:textId="77777777" w:rsidR="00C06346" w:rsidRDefault="00A234E3">
    <w:pPr>
      <w:pStyle w:val="Header"/>
    </w:pPr>
    <w:r>
      <w:rPr>
        <w:noProof/>
      </w:rPr>
      <w:pict w14:anchorId="2D8655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4" o:spid="_x0000_s2059" type="#_x0000_t75" style="position:absolute;left:0;text-align:left;margin-left:0;margin-top:0;width:612pt;height:880.3pt;z-index:-251654144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FCCA7" w14:textId="77777777" w:rsidR="006502C9" w:rsidRPr="00B75FAF" w:rsidRDefault="00A234E3" w:rsidP="00C06346">
    <w:pPr>
      <w:pStyle w:val="Header"/>
      <w:ind w:left="-540"/>
    </w:pPr>
    <w:r>
      <w:rPr>
        <w:noProof/>
      </w:rPr>
      <w:pict w14:anchorId="1599FE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5" o:spid="_x0000_s2060" type="#_x0000_t75" style="position:absolute;left:0;text-align:left;margin-left:0;margin-top:0;width:612pt;height:880.3pt;z-index:-251653120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  <w:p w14:paraId="34FB0ABF" w14:textId="77777777" w:rsidR="006502C9" w:rsidRDefault="006502C9" w:rsidP="00CC7EAC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1602D" w14:textId="77777777" w:rsidR="00C06346" w:rsidRDefault="00A234E3">
    <w:pPr>
      <w:pStyle w:val="Header"/>
    </w:pPr>
    <w:r>
      <w:rPr>
        <w:noProof/>
      </w:rPr>
      <w:pict w14:anchorId="4FB2D8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3" o:spid="_x0000_s2058" type="#_x0000_t75" style="position:absolute;left:0;text-align:left;margin-left:0;margin-top:0;width:612pt;height:880.3pt;z-index:-251655168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5361"/>
    <w:multiLevelType w:val="hybridMultilevel"/>
    <w:tmpl w:val="11681F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E2579"/>
    <w:multiLevelType w:val="hybridMultilevel"/>
    <w:tmpl w:val="97DAEA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54FF6"/>
    <w:multiLevelType w:val="hybridMultilevel"/>
    <w:tmpl w:val="8E76A8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1589F"/>
    <w:multiLevelType w:val="hybridMultilevel"/>
    <w:tmpl w:val="8C32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4F88"/>
    <w:multiLevelType w:val="hybridMultilevel"/>
    <w:tmpl w:val="BAD284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96045"/>
    <w:multiLevelType w:val="hybridMultilevel"/>
    <w:tmpl w:val="13367F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B786E"/>
    <w:multiLevelType w:val="hybridMultilevel"/>
    <w:tmpl w:val="502C2C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474A04"/>
    <w:multiLevelType w:val="hybridMultilevel"/>
    <w:tmpl w:val="B594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1D6DB0"/>
    <w:multiLevelType w:val="hybridMultilevel"/>
    <w:tmpl w:val="710A21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56801"/>
    <w:multiLevelType w:val="hybridMultilevel"/>
    <w:tmpl w:val="7520E1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2712B"/>
    <w:multiLevelType w:val="hybridMultilevel"/>
    <w:tmpl w:val="9D7E6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06C5B"/>
    <w:multiLevelType w:val="hybridMultilevel"/>
    <w:tmpl w:val="4C22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17765"/>
    <w:multiLevelType w:val="hybridMultilevel"/>
    <w:tmpl w:val="79E841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 w:numId="9">
    <w:abstractNumId w:val="8"/>
  </w:num>
  <w:num w:numId="10">
    <w:abstractNumId w:val="9"/>
  </w:num>
  <w:num w:numId="11">
    <w:abstractNumId w:val="7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61">
      <o:colormru v:ext="edit" colors="#ff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D2"/>
    <w:rsid w:val="0002600C"/>
    <w:rsid w:val="0002706D"/>
    <w:rsid w:val="00030DD4"/>
    <w:rsid w:val="00062B1F"/>
    <w:rsid w:val="000706C4"/>
    <w:rsid w:val="00084B42"/>
    <w:rsid w:val="00091CDF"/>
    <w:rsid w:val="000B3AE2"/>
    <w:rsid w:val="000C2A03"/>
    <w:rsid w:val="000D0E68"/>
    <w:rsid w:val="000D7DAA"/>
    <w:rsid w:val="000E11DE"/>
    <w:rsid w:val="000E193F"/>
    <w:rsid w:val="000E23C2"/>
    <w:rsid w:val="000E4B95"/>
    <w:rsid w:val="00100806"/>
    <w:rsid w:val="00101275"/>
    <w:rsid w:val="00104142"/>
    <w:rsid w:val="00120633"/>
    <w:rsid w:val="001236B5"/>
    <w:rsid w:val="001312CF"/>
    <w:rsid w:val="001A05D1"/>
    <w:rsid w:val="001A7FC1"/>
    <w:rsid w:val="001B6707"/>
    <w:rsid w:val="001C4A35"/>
    <w:rsid w:val="001D09B8"/>
    <w:rsid w:val="001D0A64"/>
    <w:rsid w:val="002000FF"/>
    <w:rsid w:val="00225C2C"/>
    <w:rsid w:val="00225E10"/>
    <w:rsid w:val="002742AE"/>
    <w:rsid w:val="002A6404"/>
    <w:rsid w:val="002A7BA9"/>
    <w:rsid w:val="002B5508"/>
    <w:rsid w:val="002C4B3E"/>
    <w:rsid w:val="003162B5"/>
    <w:rsid w:val="00316704"/>
    <w:rsid w:val="00322594"/>
    <w:rsid w:val="0034633E"/>
    <w:rsid w:val="0035744F"/>
    <w:rsid w:val="00367B77"/>
    <w:rsid w:val="003B2C03"/>
    <w:rsid w:val="0041597F"/>
    <w:rsid w:val="004276E5"/>
    <w:rsid w:val="00432B30"/>
    <w:rsid w:val="0046544B"/>
    <w:rsid w:val="00471FD2"/>
    <w:rsid w:val="00483177"/>
    <w:rsid w:val="004A0407"/>
    <w:rsid w:val="004B02C6"/>
    <w:rsid w:val="00502D84"/>
    <w:rsid w:val="00517B89"/>
    <w:rsid w:val="00536CD1"/>
    <w:rsid w:val="00543FF9"/>
    <w:rsid w:val="00570604"/>
    <w:rsid w:val="00596CE0"/>
    <w:rsid w:val="005A446B"/>
    <w:rsid w:val="005B7981"/>
    <w:rsid w:val="005C1388"/>
    <w:rsid w:val="005E6659"/>
    <w:rsid w:val="006155F6"/>
    <w:rsid w:val="006232F5"/>
    <w:rsid w:val="00626D40"/>
    <w:rsid w:val="006502C9"/>
    <w:rsid w:val="00682ACF"/>
    <w:rsid w:val="006A598A"/>
    <w:rsid w:val="006C7777"/>
    <w:rsid w:val="006D6388"/>
    <w:rsid w:val="006E7FE1"/>
    <w:rsid w:val="006F6C83"/>
    <w:rsid w:val="00716429"/>
    <w:rsid w:val="00724C81"/>
    <w:rsid w:val="00733D80"/>
    <w:rsid w:val="00785EBA"/>
    <w:rsid w:val="007B0AB1"/>
    <w:rsid w:val="007D5319"/>
    <w:rsid w:val="007E5CB1"/>
    <w:rsid w:val="00836719"/>
    <w:rsid w:val="00865393"/>
    <w:rsid w:val="00872F0D"/>
    <w:rsid w:val="008A1B5D"/>
    <w:rsid w:val="008A56BC"/>
    <w:rsid w:val="008B7DEC"/>
    <w:rsid w:val="008C08CC"/>
    <w:rsid w:val="008C29DD"/>
    <w:rsid w:val="008D2BC3"/>
    <w:rsid w:val="008D362A"/>
    <w:rsid w:val="00933FE5"/>
    <w:rsid w:val="00950B20"/>
    <w:rsid w:val="00952599"/>
    <w:rsid w:val="0097537D"/>
    <w:rsid w:val="00983655"/>
    <w:rsid w:val="009B3FF8"/>
    <w:rsid w:val="009D1079"/>
    <w:rsid w:val="009E6EB8"/>
    <w:rsid w:val="009F391D"/>
    <w:rsid w:val="009F53FF"/>
    <w:rsid w:val="00A234E3"/>
    <w:rsid w:val="00A71171"/>
    <w:rsid w:val="00AA5215"/>
    <w:rsid w:val="00AC1981"/>
    <w:rsid w:val="00AF4F8D"/>
    <w:rsid w:val="00B53641"/>
    <w:rsid w:val="00B712FA"/>
    <w:rsid w:val="00B75FAF"/>
    <w:rsid w:val="00B83DF3"/>
    <w:rsid w:val="00B951B4"/>
    <w:rsid w:val="00BA2018"/>
    <w:rsid w:val="00BA38C5"/>
    <w:rsid w:val="00BA6736"/>
    <w:rsid w:val="00BB358E"/>
    <w:rsid w:val="00BB5F91"/>
    <w:rsid w:val="00BC320A"/>
    <w:rsid w:val="00BC3FE0"/>
    <w:rsid w:val="00BD4F10"/>
    <w:rsid w:val="00C00043"/>
    <w:rsid w:val="00C01015"/>
    <w:rsid w:val="00C06346"/>
    <w:rsid w:val="00C069E2"/>
    <w:rsid w:val="00C14102"/>
    <w:rsid w:val="00C5277C"/>
    <w:rsid w:val="00C71759"/>
    <w:rsid w:val="00C84562"/>
    <w:rsid w:val="00C901AC"/>
    <w:rsid w:val="00C912D2"/>
    <w:rsid w:val="00CA6C77"/>
    <w:rsid w:val="00CC7EAC"/>
    <w:rsid w:val="00CD5D01"/>
    <w:rsid w:val="00CE5241"/>
    <w:rsid w:val="00CF1E86"/>
    <w:rsid w:val="00D3380F"/>
    <w:rsid w:val="00D70AE0"/>
    <w:rsid w:val="00D83BBF"/>
    <w:rsid w:val="00DA1BE9"/>
    <w:rsid w:val="00DC47B4"/>
    <w:rsid w:val="00DD6EEA"/>
    <w:rsid w:val="00E1372F"/>
    <w:rsid w:val="00E20838"/>
    <w:rsid w:val="00E44967"/>
    <w:rsid w:val="00E85341"/>
    <w:rsid w:val="00EA78B8"/>
    <w:rsid w:val="00EC145E"/>
    <w:rsid w:val="00EC4511"/>
    <w:rsid w:val="00ED70FA"/>
    <w:rsid w:val="00EE722A"/>
    <w:rsid w:val="00F30C55"/>
    <w:rsid w:val="00F466B7"/>
    <w:rsid w:val="00F47842"/>
    <w:rsid w:val="00F82404"/>
    <w:rsid w:val="00F83543"/>
    <w:rsid w:val="00F84D51"/>
    <w:rsid w:val="00F860AA"/>
    <w:rsid w:val="00F97F95"/>
    <w:rsid w:val="00FD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>
      <o:colormru v:ext="edit" colors="#ffc"/>
    </o:shapedefaults>
    <o:shapelayout v:ext="edit">
      <o:idmap v:ext="edit" data="1"/>
    </o:shapelayout>
  </w:shapeDefaults>
  <w:decimalSymbol w:val="."/>
  <w:listSeparator w:val=","/>
  <w14:docId w14:val="7D6F21D6"/>
  <w15:chartTrackingRefBased/>
  <w15:docId w15:val="{7AD42E77-6165-4246-8375-8777E260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EAC"/>
    <w:pPr>
      <w:jc w:val="both"/>
    </w:pPr>
    <w:rPr>
      <w:rFonts w:ascii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388"/>
    <w:pPr>
      <w:spacing w:line="276" w:lineRule="auto"/>
      <w:jc w:val="center"/>
      <w:outlineLvl w:val="0"/>
    </w:pPr>
    <w:rPr>
      <w:rFonts w:ascii="Monotype Corsiva" w:hAnsi="Monotype Corsiva"/>
      <w:color w:val="A82315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388"/>
    <w:pPr>
      <w:spacing w:line="240" w:lineRule="auto"/>
      <w:outlineLvl w:val="1"/>
    </w:pPr>
    <w:rPr>
      <w:color w:val="A82315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D6388"/>
    <w:p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25E10"/>
    <w:pPr>
      <w:outlineLvl w:val="3"/>
    </w:pPr>
    <w:rPr>
      <w:i/>
      <w:color w:val="B45F0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88"/>
    <w:rPr>
      <w:rFonts w:ascii="Monotype Corsiva" w:hAnsi="Monotype Corsiva" w:cs="Times New Roman"/>
      <w:color w:val="A8231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D6388"/>
    <w:rPr>
      <w:rFonts w:ascii="Times New Roman" w:hAnsi="Times New Roman" w:cs="Times New Roman"/>
      <w:color w:val="A8231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6388"/>
    <w:rPr>
      <w:rFonts w:ascii="Times New Roman" w:hAnsi="Times New Roman" w:cs="Times New Roman"/>
      <w:color w:val="A8231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5E10"/>
    <w:rPr>
      <w:rFonts w:ascii="Times New Roman" w:hAnsi="Times New Roman" w:cs="Times New Roman"/>
      <w:i/>
      <w:iCs/>
      <w:color w:val="B45F06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01275"/>
    <w:pPr>
      <w:jc w:val="center"/>
    </w:pPr>
    <w:rPr>
      <w:rFonts w:ascii="Georgia" w:hAnsi="Georgia"/>
      <w:b/>
      <w:color w:val="A82315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1275"/>
    <w:rPr>
      <w:rFonts w:ascii="Georgia" w:hAnsi="Georgia" w:cs="Times New Roman"/>
      <w:b/>
      <w:color w:val="A82315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E10"/>
    <w:rPr>
      <w:i/>
      <w:color w:val="B45F06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25E10"/>
    <w:rPr>
      <w:rFonts w:ascii="Times New Roman" w:hAnsi="Times New Roman" w:cs="Times New Roman"/>
      <w:i/>
      <w:color w:val="B45F06"/>
      <w:sz w:val="20"/>
    </w:rPr>
  </w:style>
  <w:style w:type="character" w:styleId="SubtleEmphasis">
    <w:name w:val="Subtle Emphasis"/>
    <w:uiPriority w:val="19"/>
    <w:qFormat/>
    <w:rsid w:val="00030DD4"/>
    <w:rPr>
      <w:i/>
    </w:rPr>
  </w:style>
  <w:style w:type="character" w:styleId="Emphasis">
    <w:name w:val="Emphasis"/>
    <w:basedOn w:val="DefaultParagraphFont"/>
    <w:uiPriority w:val="20"/>
    <w:qFormat/>
    <w:rsid w:val="00030DD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CC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CC"/>
    <w:rPr>
      <w:rFonts w:ascii="Arial" w:hAnsi="Arial" w:cs="Arial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3D80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33D80"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33D8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33D80"/>
    <w:pPr>
      <w:spacing w:after="0"/>
    </w:pPr>
    <w:rPr>
      <w:rFonts w:asciiTheme="minorHAnsi" w:hAnsiTheme="minorHAnsi" w:cstheme="minorHAnsi"/>
      <w:b/>
      <w:bCs/>
      <w:smallCaps/>
    </w:rPr>
  </w:style>
  <w:style w:type="paragraph" w:styleId="ListParagraph">
    <w:name w:val="List Paragraph"/>
    <w:basedOn w:val="Normal"/>
    <w:uiPriority w:val="34"/>
    <w:qFormat/>
    <w:rsid w:val="00CF1E8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16429"/>
    <w:pPr>
      <w:spacing w:after="0"/>
    </w:pPr>
    <w:rPr>
      <w:rFonts w:asciiTheme="minorHAnsi" w:hAnsiTheme="minorHAnsi" w:cstheme="minorHAnsi"/>
      <w:smallCaps/>
    </w:rPr>
  </w:style>
  <w:style w:type="paragraph" w:styleId="NoSpacing">
    <w:name w:val="No Spacing"/>
    <w:uiPriority w:val="1"/>
    <w:qFormat/>
    <w:rsid w:val="00BB5F91"/>
    <w:pPr>
      <w:spacing w:after="0" w:line="240" w:lineRule="auto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200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4">
    <w:name w:val="List Table 7 Colorful Accent 4"/>
    <w:basedOn w:val="TableNormal"/>
    <w:uiPriority w:val="52"/>
    <w:rsid w:val="002000F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0D7DAA"/>
    <w:rPr>
      <w:color w:val="808080"/>
      <w:shd w:val="clear" w:color="auto" w:fill="E6E6E6"/>
    </w:rPr>
  </w:style>
  <w:style w:type="table" w:styleId="GridTable5Dark-Accent1">
    <w:name w:val="Grid Table 5 Dark Accent 1"/>
    <w:basedOn w:val="TableNormal"/>
    <w:uiPriority w:val="50"/>
    <w:rsid w:val="00BC3F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E853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261552\Documents\Custom%20Office%20Templates\D&amp;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498AB-65E7-474A-AF82-AD3BDCD31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D&amp;D.dotx</Template>
  <TotalTime>88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Fellow Admin Account</dc:creator>
  <cp:keywords/>
  <dc:description/>
  <cp:lastModifiedBy>Stoel, Lincoln L.</cp:lastModifiedBy>
  <cp:revision>8</cp:revision>
  <dcterms:created xsi:type="dcterms:W3CDTF">2018-07-24T14:58:00Z</dcterms:created>
  <dcterms:modified xsi:type="dcterms:W3CDTF">2018-10-01T22:49:00Z</dcterms:modified>
</cp:coreProperties>
</file>