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1E920700" w:rsidR="00B87235" w:rsidRPr="00B87235" w:rsidRDefault="00B87235" w:rsidP="00B87235">
      <w:pPr>
        <w:pStyle w:val="Subtitle"/>
        <w:jc w:val="center"/>
      </w:pPr>
      <w:r>
        <w:t>V2.</w:t>
      </w:r>
      <w:r w:rsidR="007D3986">
        <w:t>9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6E7371B2" w:rsidR="00B04B49" w:rsidRDefault="00B04B49" w:rsidP="00B04B49">
      <w:pPr>
        <w:pStyle w:val="Heading2"/>
      </w:pPr>
      <w:r>
        <w:lastRenderedPageBreak/>
        <w:t>Patch Notes 2.</w:t>
      </w:r>
      <w:r w:rsidR="007D3986">
        <w:t>9</w:t>
      </w:r>
      <w:r>
        <w:t>:</w:t>
      </w:r>
    </w:p>
    <w:p w14:paraId="4396A5BE" w14:textId="454A437D" w:rsidR="00A8280A" w:rsidRDefault="00A40720" w:rsidP="00A40720">
      <w:pPr>
        <w:pStyle w:val="Heading3"/>
      </w:pPr>
      <w:r>
        <w:t>Changes</w:t>
      </w:r>
    </w:p>
    <w:p w14:paraId="4D0BED13" w14:textId="2E72187C" w:rsidR="00A40720" w:rsidRDefault="00A40720" w:rsidP="00A40720">
      <w:pPr>
        <w:pStyle w:val="ListParagraph"/>
        <w:numPr>
          <w:ilvl w:val="0"/>
          <w:numId w:val="22"/>
        </w:numPr>
      </w:pPr>
      <w:r>
        <w:t>Opening the sheet no longer changes window state.</w:t>
      </w:r>
    </w:p>
    <w:p w14:paraId="2E79982E" w14:textId="2EF9E4AA" w:rsidR="00841CE8" w:rsidRDefault="002107FE" w:rsidP="00841CE8">
      <w:pPr>
        <w:pStyle w:val="ListParagraph"/>
        <w:numPr>
          <w:ilvl w:val="0"/>
          <w:numId w:val="22"/>
        </w:numPr>
      </w:pPr>
      <w:r>
        <w:t>Made race cells shrink to fit.</w:t>
      </w:r>
    </w:p>
    <w:p w14:paraId="34CAE284" w14:textId="207BD21F" w:rsidR="00D3010F" w:rsidRDefault="00D3010F" w:rsidP="00A40720">
      <w:pPr>
        <w:pStyle w:val="ListParagraph"/>
        <w:numPr>
          <w:ilvl w:val="0"/>
          <w:numId w:val="22"/>
        </w:numPr>
      </w:pPr>
      <w:r>
        <w:t>Removed cell restrictions in character race cells.</w:t>
      </w:r>
    </w:p>
    <w:p w14:paraId="2F8C7A0E" w14:textId="3B334740" w:rsidR="00BA433F" w:rsidRDefault="00BA433F" w:rsidP="00A40720">
      <w:pPr>
        <w:pStyle w:val="ListParagraph"/>
        <w:numPr>
          <w:ilvl w:val="0"/>
          <w:numId w:val="22"/>
        </w:numPr>
      </w:pPr>
      <w:r>
        <w:t>Removed window sizing code as I believe it intro</w:t>
      </w:r>
      <w:bookmarkStart w:id="0" w:name="_GoBack"/>
      <w:bookmarkEnd w:id="0"/>
      <w:r>
        <w:t>duced bugs that I am unsure of the origin.</w:t>
      </w:r>
    </w:p>
    <w:p w14:paraId="2A3E2654" w14:textId="2D513032" w:rsidR="00DC388D" w:rsidRPr="00A40720" w:rsidRDefault="00DC388D" w:rsidP="00A40720">
      <w:pPr>
        <w:pStyle w:val="ListParagraph"/>
        <w:numPr>
          <w:ilvl w:val="0"/>
          <w:numId w:val="22"/>
        </w:numPr>
      </w:pPr>
      <w:r>
        <w:t>Made changes to artwork per request of DMs guild.</w:t>
      </w:r>
    </w:p>
    <w:sectPr w:rsidR="00DC388D" w:rsidRPr="00A40720" w:rsidSect="00C06346">
      <w:headerReference w:type="even" r:id="rId13"/>
      <w:headerReference w:type="default" r:id="rId14"/>
      <w:headerReference w:type="first" r:id="rId15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DC388D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09BDC" w14:textId="77777777" w:rsidR="00C06346" w:rsidRDefault="00DC388D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73DAC" w14:textId="77777777" w:rsidR="00C06346" w:rsidRDefault="00DC388D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3D66" w14:textId="77777777" w:rsidR="00C06346" w:rsidRDefault="00DC388D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FCCA7" w14:textId="77777777" w:rsidR="006502C9" w:rsidRPr="00B75FAF" w:rsidRDefault="00DC388D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1602D" w14:textId="77777777" w:rsidR="00C06346" w:rsidRDefault="00DC388D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1"/>
  </w:num>
  <w:num w:numId="4">
    <w:abstractNumId w:val="2"/>
  </w:num>
  <w:num w:numId="5">
    <w:abstractNumId w:val="3"/>
  </w:num>
  <w:num w:numId="6">
    <w:abstractNumId w:val="12"/>
  </w:num>
  <w:num w:numId="7">
    <w:abstractNumId w:val="9"/>
  </w:num>
  <w:num w:numId="8">
    <w:abstractNumId w:val="13"/>
  </w:num>
  <w:num w:numId="9">
    <w:abstractNumId w:val="17"/>
  </w:num>
  <w:num w:numId="10">
    <w:abstractNumId w:val="18"/>
  </w:num>
  <w:num w:numId="11">
    <w:abstractNumId w:val="16"/>
  </w:num>
  <w:num w:numId="12">
    <w:abstractNumId w:val="20"/>
  </w:num>
  <w:num w:numId="13">
    <w:abstractNumId w:val="11"/>
  </w:num>
  <w:num w:numId="14">
    <w:abstractNumId w:val="0"/>
  </w:num>
  <w:num w:numId="15">
    <w:abstractNumId w:val="1"/>
  </w:num>
  <w:num w:numId="16">
    <w:abstractNumId w:val="6"/>
  </w:num>
  <w:num w:numId="17">
    <w:abstractNumId w:val="5"/>
  </w:num>
  <w:num w:numId="18">
    <w:abstractNumId w:val="10"/>
  </w:num>
  <w:num w:numId="19">
    <w:abstractNumId w:val="4"/>
  </w:num>
  <w:num w:numId="20">
    <w:abstractNumId w:val="7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D2"/>
    <w:rsid w:val="0002600C"/>
    <w:rsid w:val="0002706D"/>
    <w:rsid w:val="00030DD4"/>
    <w:rsid w:val="00062B1F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46F48"/>
    <w:rsid w:val="001A05D1"/>
    <w:rsid w:val="001A7FC1"/>
    <w:rsid w:val="001B6707"/>
    <w:rsid w:val="001C4A35"/>
    <w:rsid w:val="001D014B"/>
    <w:rsid w:val="001D089E"/>
    <w:rsid w:val="001D09B8"/>
    <w:rsid w:val="001D0A64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5508"/>
    <w:rsid w:val="002B6E74"/>
    <w:rsid w:val="002C4B3E"/>
    <w:rsid w:val="002C50A7"/>
    <w:rsid w:val="002C5158"/>
    <w:rsid w:val="002F5A77"/>
    <w:rsid w:val="003162B5"/>
    <w:rsid w:val="00316704"/>
    <w:rsid w:val="00322594"/>
    <w:rsid w:val="0034633E"/>
    <w:rsid w:val="0035744F"/>
    <w:rsid w:val="00365A38"/>
    <w:rsid w:val="00367B77"/>
    <w:rsid w:val="00374377"/>
    <w:rsid w:val="00384C1B"/>
    <w:rsid w:val="00394046"/>
    <w:rsid w:val="00396FC5"/>
    <w:rsid w:val="003B2C03"/>
    <w:rsid w:val="003B3778"/>
    <w:rsid w:val="003F1875"/>
    <w:rsid w:val="003F4150"/>
    <w:rsid w:val="003F4C0D"/>
    <w:rsid w:val="0041597F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3A7B"/>
    <w:rsid w:val="006155F6"/>
    <w:rsid w:val="006232F5"/>
    <w:rsid w:val="00626D40"/>
    <w:rsid w:val="006502C9"/>
    <w:rsid w:val="00682ACF"/>
    <w:rsid w:val="006A598A"/>
    <w:rsid w:val="006C7777"/>
    <w:rsid w:val="006D56E4"/>
    <w:rsid w:val="006D6388"/>
    <w:rsid w:val="006E7FE1"/>
    <w:rsid w:val="006F5D52"/>
    <w:rsid w:val="006F6C83"/>
    <w:rsid w:val="00701A5A"/>
    <w:rsid w:val="00716429"/>
    <w:rsid w:val="00724C81"/>
    <w:rsid w:val="00733D80"/>
    <w:rsid w:val="00760C5E"/>
    <w:rsid w:val="00764112"/>
    <w:rsid w:val="00766651"/>
    <w:rsid w:val="00785EBA"/>
    <w:rsid w:val="007B0AB1"/>
    <w:rsid w:val="007B6619"/>
    <w:rsid w:val="007D3986"/>
    <w:rsid w:val="007D5319"/>
    <w:rsid w:val="007E5CB1"/>
    <w:rsid w:val="00833E81"/>
    <w:rsid w:val="00836719"/>
    <w:rsid w:val="00841CE8"/>
    <w:rsid w:val="00860903"/>
    <w:rsid w:val="00865393"/>
    <w:rsid w:val="008667BD"/>
    <w:rsid w:val="00871F6F"/>
    <w:rsid w:val="00872F0D"/>
    <w:rsid w:val="00897B1E"/>
    <w:rsid w:val="008A1B5D"/>
    <w:rsid w:val="008A56BC"/>
    <w:rsid w:val="008B7DEC"/>
    <w:rsid w:val="008C08CC"/>
    <w:rsid w:val="008C29DD"/>
    <w:rsid w:val="008D2BC3"/>
    <w:rsid w:val="008D362A"/>
    <w:rsid w:val="00933FE5"/>
    <w:rsid w:val="00945C5C"/>
    <w:rsid w:val="00950B20"/>
    <w:rsid w:val="00952599"/>
    <w:rsid w:val="00974570"/>
    <w:rsid w:val="0097537D"/>
    <w:rsid w:val="00983655"/>
    <w:rsid w:val="009B3FF8"/>
    <w:rsid w:val="009D1079"/>
    <w:rsid w:val="009E6EB8"/>
    <w:rsid w:val="009F391D"/>
    <w:rsid w:val="009F53FF"/>
    <w:rsid w:val="00A234E3"/>
    <w:rsid w:val="00A40720"/>
    <w:rsid w:val="00A55407"/>
    <w:rsid w:val="00A61F3A"/>
    <w:rsid w:val="00A71171"/>
    <w:rsid w:val="00A8075D"/>
    <w:rsid w:val="00A8280A"/>
    <w:rsid w:val="00A93B04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2136E"/>
    <w:rsid w:val="00C2466A"/>
    <w:rsid w:val="00C341B4"/>
    <w:rsid w:val="00C5277C"/>
    <w:rsid w:val="00C54A0E"/>
    <w:rsid w:val="00C6623D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010F"/>
    <w:rsid w:val="00D3380F"/>
    <w:rsid w:val="00D52D22"/>
    <w:rsid w:val="00D70AE0"/>
    <w:rsid w:val="00D83BBF"/>
    <w:rsid w:val="00DA1BE9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85341"/>
    <w:rsid w:val="00E97C49"/>
    <w:rsid w:val="00EA78B8"/>
    <w:rsid w:val="00EC145E"/>
    <w:rsid w:val="00EC4511"/>
    <w:rsid w:val="00ED70FA"/>
    <w:rsid w:val="00EE722A"/>
    <w:rsid w:val="00EF22E5"/>
    <w:rsid w:val="00F10C23"/>
    <w:rsid w:val="00F30C55"/>
    <w:rsid w:val="00F3633F"/>
    <w:rsid w:val="00F379D5"/>
    <w:rsid w:val="00F466B7"/>
    <w:rsid w:val="00F47842"/>
    <w:rsid w:val="00F70456"/>
    <w:rsid w:val="00F742C4"/>
    <w:rsid w:val="00F82404"/>
    <w:rsid w:val="00F83543"/>
    <w:rsid w:val="00F84D51"/>
    <w:rsid w:val="00F860AA"/>
    <w:rsid w:val="00F9539C"/>
    <w:rsid w:val="00F97F95"/>
    <w:rsid w:val="00FB1FF6"/>
    <w:rsid w:val="00FC48A7"/>
    <w:rsid w:val="00FD198D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D1AD-F390-4945-ADA1-86A8B02F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1291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</cp:lastModifiedBy>
  <cp:revision>67</cp:revision>
  <dcterms:created xsi:type="dcterms:W3CDTF">2018-07-24T14:58:00Z</dcterms:created>
  <dcterms:modified xsi:type="dcterms:W3CDTF">2019-08-08T04:01:00Z</dcterms:modified>
</cp:coreProperties>
</file>