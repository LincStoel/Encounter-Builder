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CC">
    <v:background id="_x0000_s1025" o:bwmode="white" fillcolor="#ffc">
      <v:fill r:id="rId4" o:title="Parchment" type="tile"/>
    </v:background>
  </w:background>
  <w:body>
    <w:p w14:paraId="47F11580" w14:textId="011B1DA3" w:rsidR="00CC7EAC" w:rsidRDefault="005D405F" w:rsidP="00091CDF">
      <w:pPr>
        <w:pStyle w:val="Title"/>
      </w:pPr>
      <w:r>
        <w:t>Patch Notes 2.1</w:t>
      </w:r>
    </w:p>
    <w:p w14:paraId="06D2B063" w14:textId="26084877" w:rsidR="000706C4" w:rsidRPr="000706C4" w:rsidRDefault="005D405F" w:rsidP="000706C4">
      <w:pPr>
        <w:pStyle w:val="Subtitle"/>
        <w:jc w:val="center"/>
      </w:pPr>
      <w:r>
        <w:t>Lincoln Stoel</w:t>
      </w:r>
    </w:p>
    <w:p w14:paraId="5BC5741F" w14:textId="77777777" w:rsidR="00091CDF" w:rsidRDefault="00091CDF" w:rsidP="00CC7EAC"/>
    <w:p w14:paraId="41049EE8" w14:textId="77777777" w:rsidR="00091CDF" w:rsidRDefault="00091CDF" w:rsidP="00CC7EAC">
      <w:pPr>
        <w:sectPr w:rsidR="00091CDF" w:rsidSect="000706C4">
          <w:headerReference w:type="default" r:id="rId9"/>
          <w:pgSz w:w="12240" w:h="15840"/>
          <w:pgMar w:top="5220" w:right="720" w:bottom="720" w:left="720" w:header="720" w:footer="720" w:gutter="0"/>
          <w:cols w:space="144"/>
          <w:docGrid w:linePitch="360"/>
        </w:sectPr>
      </w:pPr>
    </w:p>
    <w:p w14:paraId="6950F55B" w14:textId="2AC14543" w:rsidR="00091CDF" w:rsidRDefault="005D405F" w:rsidP="005D405F">
      <w:pPr>
        <w:pStyle w:val="Heading1"/>
      </w:pPr>
      <w:r>
        <w:lastRenderedPageBreak/>
        <w:t>Changes</w:t>
      </w:r>
    </w:p>
    <w:p w14:paraId="538AEEE2" w14:textId="0C2FE467" w:rsidR="005D405F" w:rsidRDefault="005D405F" w:rsidP="005D405F">
      <w:pPr>
        <w:pStyle w:val="ListParagraph"/>
        <w:numPr>
          <w:ilvl w:val="0"/>
          <w:numId w:val="11"/>
        </w:numPr>
      </w:pPr>
      <w:r>
        <w:t>Made the encounter builders non-case sensitive</w:t>
      </w:r>
    </w:p>
    <w:p w14:paraId="10F7B4B4" w14:textId="01C15870" w:rsidR="005D405F" w:rsidRDefault="005D405F" w:rsidP="005D405F">
      <w:pPr>
        <w:pStyle w:val="ListParagraph"/>
        <w:numPr>
          <w:ilvl w:val="0"/>
          <w:numId w:val="11"/>
        </w:numPr>
      </w:pPr>
      <w:r>
        <w:t>Added how much EXP each player earns from combat</w:t>
      </w:r>
    </w:p>
    <w:p w14:paraId="716A622E" w14:textId="15D0EB8E" w:rsidR="005D405F" w:rsidRDefault="005D405F" w:rsidP="005D405F">
      <w:pPr>
        <w:pStyle w:val="ListParagraph"/>
        <w:numPr>
          <w:ilvl w:val="1"/>
          <w:numId w:val="11"/>
        </w:numPr>
      </w:pPr>
      <w:r>
        <w:t>Added button to automatically award EXP to active players</w:t>
      </w:r>
    </w:p>
    <w:p w14:paraId="0AE9654E" w14:textId="4819BEDC" w:rsidR="005D405F" w:rsidRPr="005D405F" w:rsidRDefault="005D405F" w:rsidP="005D405F">
      <w:pPr>
        <w:pStyle w:val="ListParagraph"/>
        <w:numPr>
          <w:ilvl w:val="0"/>
          <w:numId w:val="11"/>
        </w:numPr>
      </w:pPr>
      <w:r>
        <w:t>Fixed long rest button formatting</w:t>
      </w:r>
      <w:bookmarkStart w:id="0" w:name="_GoBack"/>
      <w:bookmarkEnd w:id="0"/>
    </w:p>
    <w:sectPr w:rsidR="005D405F" w:rsidRPr="005D405F" w:rsidSect="001D09B8">
      <w:pgSz w:w="12240" w:h="15840"/>
      <w:pgMar w:top="720" w:right="720" w:bottom="720" w:left="720" w:header="720" w:footer="720" w:gutter="0"/>
      <w:cols w:num="2" w:space="144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7FB398" w14:textId="77777777" w:rsidR="00F02465" w:rsidRDefault="00F02465" w:rsidP="00CC7EAC">
      <w:r>
        <w:separator/>
      </w:r>
    </w:p>
    <w:p w14:paraId="4F19A1C3" w14:textId="77777777" w:rsidR="00F02465" w:rsidRDefault="00F02465" w:rsidP="00CC7EAC"/>
    <w:p w14:paraId="255FA3FD" w14:textId="77777777" w:rsidR="00F02465" w:rsidRDefault="00F02465" w:rsidP="00CC7EAC"/>
    <w:p w14:paraId="6122D4D5" w14:textId="77777777" w:rsidR="00F02465" w:rsidRDefault="00F02465" w:rsidP="00CC7EAC"/>
  </w:endnote>
  <w:endnote w:type="continuationSeparator" w:id="0">
    <w:p w14:paraId="4B7DE0F3" w14:textId="77777777" w:rsidR="00F02465" w:rsidRDefault="00F02465" w:rsidP="00CC7EAC">
      <w:r>
        <w:continuationSeparator/>
      </w:r>
    </w:p>
    <w:p w14:paraId="372B9AC0" w14:textId="77777777" w:rsidR="00F02465" w:rsidRDefault="00F02465" w:rsidP="00CC7EAC"/>
    <w:p w14:paraId="1EDC94BD" w14:textId="77777777" w:rsidR="00F02465" w:rsidRDefault="00F02465" w:rsidP="00CC7EAC"/>
    <w:p w14:paraId="0F42DA19" w14:textId="77777777" w:rsidR="00F02465" w:rsidRDefault="00F02465" w:rsidP="00CC7EA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BCF95E" w14:textId="77777777" w:rsidR="00F02465" w:rsidRDefault="00F02465" w:rsidP="00CC7EAC">
      <w:r>
        <w:separator/>
      </w:r>
    </w:p>
    <w:p w14:paraId="1DB789A1" w14:textId="77777777" w:rsidR="00F02465" w:rsidRDefault="00F02465" w:rsidP="00CC7EAC"/>
    <w:p w14:paraId="2527B058" w14:textId="77777777" w:rsidR="00F02465" w:rsidRDefault="00F02465" w:rsidP="00CC7EAC"/>
    <w:p w14:paraId="7EA4E50D" w14:textId="77777777" w:rsidR="00F02465" w:rsidRDefault="00F02465" w:rsidP="00CC7EAC"/>
  </w:footnote>
  <w:footnote w:type="continuationSeparator" w:id="0">
    <w:p w14:paraId="2C0AEFC4" w14:textId="77777777" w:rsidR="00F02465" w:rsidRDefault="00F02465" w:rsidP="00CC7EAC">
      <w:r>
        <w:continuationSeparator/>
      </w:r>
    </w:p>
    <w:p w14:paraId="3A9CEC59" w14:textId="77777777" w:rsidR="00F02465" w:rsidRDefault="00F02465" w:rsidP="00CC7EAC"/>
    <w:p w14:paraId="3123EA60" w14:textId="77777777" w:rsidR="00F02465" w:rsidRDefault="00F02465" w:rsidP="00CC7EAC"/>
    <w:p w14:paraId="49E328C2" w14:textId="77777777" w:rsidR="00F02465" w:rsidRDefault="00F02465" w:rsidP="00CC7EA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0B563E" w14:textId="77777777" w:rsidR="00B53641" w:rsidRPr="00B75FAF" w:rsidRDefault="00B53641" w:rsidP="00CC7EAC">
    <w:pPr>
      <w:pStyle w:val="Header"/>
    </w:pPr>
  </w:p>
  <w:p w14:paraId="65F88833" w14:textId="77777777" w:rsidR="00B53641" w:rsidRDefault="00B53641" w:rsidP="00CC7EA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C5361"/>
    <w:multiLevelType w:val="hybridMultilevel"/>
    <w:tmpl w:val="11681F8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DE2579"/>
    <w:multiLevelType w:val="hybridMultilevel"/>
    <w:tmpl w:val="97DAEA7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4F1D65"/>
    <w:multiLevelType w:val="hybridMultilevel"/>
    <w:tmpl w:val="A588C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454FF6"/>
    <w:multiLevelType w:val="hybridMultilevel"/>
    <w:tmpl w:val="8E76A8C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324F88"/>
    <w:multiLevelType w:val="hybridMultilevel"/>
    <w:tmpl w:val="BAD2841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796045"/>
    <w:multiLevelType w:val="hybridMultilevel"/>
    <w:tmpl w:val="13367F9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0B786E"/>
    <w:multiLevelType w:val="hybridMultilevel"/>
    <w:tmpl w:val="502C2CA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1D6DB0"/>
    <w:multiLevelType w:val="hybridMultilevel"/>
    <w:tmpl w:val="710A218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956801"/>
    <w:multiLevelType w:val="hybridMultilevel"/>
    <w:tmpl w:val="7520E13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32712B"/>
    <w:multiLevelType w:val="hybridMultilevel"/>
    <w:tmpl w:val="9D7E6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F17765"/>
    <w:multiLevelType w:val="hybridMultilevel"/>
    <w:tmpl w:val="79E8418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10"/>
  </w:num>
  <w:num w:numId="4">
    <w:abstractNumId w:val="0"/>
  </w:num>
  <w:num w:numId="5">
    <w:abstractNumId w:val="1"/>
  </w:num>
  <w:num w:numId="6">
    <w:abstractNumId w:val="4"/>
  </w:num>
  <w:num w:numId="7">
    <w:abstractNumId w:val="3"/>
  </w:num>
  <w:num w:numId="8">
    <w:abstractNumId w:val="5"/>
  </w:num>
  <w:num w:numId="9">
    <w:abstractNumId w:val="7"/>
  </w:num>
  <w:num w:numId="10">
    <w:abstractNumId w:val="8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attachedTemplate r:id="rId1"/>
  <w:defaultTabStop w:val="720"/>
  <w:characterSpacingControl w:val="doNotCompress"/>
  <w:hdrShapeDefaults>
    <o:shapedefaults v:ext="edit" spidmax="2049">
      <o:colormru v:ext="edit" colors="#ffc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05F"/>
    <w:rsid w:val="0002600C"/>
    <w:rsid w:val="0002706D"/>
    <w:rsid w:val="00030DD4"/>
    <w:rsid w:val="00062B1F"/>
    <w:rsid w:val="000706C4"/>
    <w:rsid w:val="00084B42"/>
    <w:rsid w:val="00091CDF"/>
    <w:rsid w:val="000B3AE2"/>
    <w:rsid w:val="000D0E68"/>
    <w:rsid w:val="000D7DAA"/>
    <w:rsid w:val="000E11DE"/>
    <w:rsid w:val="000E193F"/>
    <w:rsid w:val="000E23C2"/>
    <w:rsid w:val="00100806"/>
    <w:rsid w:val="00101275"/>
    <w:rsid w:val="00104142"/>
    <w:rsid w:val="00120633"/>
    <w:rsid w:val="001236B5"/>
    <w:rsid w:val="001312CF"/>
    <w:rsid w:val="001A05D1"/>
    <w:rsid w:val="001A7FC1"/>
    <w:rsid w:val="001B6707"/>
    <w:rsid w:val="001C4A35"/>
    <w:rsid w:val="001D09B8"/>
    <w:rsid w:val="001D0A64"/>
    <w:rsid w:val="002000FF"/>
    <w:rsid w:val="00225C2C"/>
    <w:rsid w:val="00225E10"/>
    <w:rsid w:val="002742AE"/>
    <w:rsid w:val="002A6404"/>
    <w:rsid w:val="002A7BA9"/>
    <w:rsid w:val="002B5508"/>
    <w:rsid w:val="002C4B3E"/>
    <w:rsid w:val="003162B5"/>
    <w:rsid w:val="00316704"/>
    <w:rsid w:val="0034633E"/>
    <w:rsid w:val="0035744F"/>
    <w:rsid w:val="00367B77"/>
    <w:rsid w:val="003B2C03"/>
    <w:rsid w:val="0041597F"/>
    <w:rsid w:val="00432B30"/>
    <w:rsid w:val="0046544B"/>
    <w:rsid w:val="004A0407"/>
    <w:rsid w:val="004B02C6"/>
    <w:rsid w:val="00502D84"/>
    <w:rsid w:val="00517B89"/>
    <w:rsid w:val="00536CD1"/>
    <w:rsid w:val="00543FF9"/>
    <w:rsid w:val="00570604"/>
    <w:rsid w:val="005A446B"/>
    <w:rsid w:val="005B7981"/>
    <w:rsid w:val="005C1388"/>
    <w:rsid w:val="005D405F"/>
    <w:rsid w:val="005E6659"/>
    <w:rsid w:val="006155F6"/>
    <w:rsid w:val="006232F5"/>
    <w:rsid w:val="00626D40"/>
    <w:rsid w:val="00682ACF"/>
    <w:rsid w:val="006A598A"/>
    <w:rsid w:val="006C7777"/>
    <w:rsid w:val="006D6388"/>
    <w:rsid w:val="006E7FE1"/>
    <w:rsid w:val="006F6C83"/>
    <w:rsid w:val="00716429"/>
    <w:rsid w:val="00724C81"/>
    <w:rsid w:val="00733D80"/>
    <w:rsid w:val="00785EBA"/>
    <w:rsid w:val="007B0AB1"/>
    <w:rsid w:val="007D5319"/>
    <w:rsid w:val="007E5CB1"/>
    <w:rsid w:val="00865393"/>
    <w:rsid w:val="00872F0D"/>
    <w:rsid w:val="008A1B5D"/>
    <w:rsid w:val="008A56BC"/>
    <w:rsid w:val="008B7DEC"/>
    <w:rsid w:val="008C08CC"/>
    <w:rsid w:val="008C29DD"/>
    <w:rsid w:val="008D2BC3"/>
    <w:rsid w:val="008D362A"/>
    <w:rsid w:val="00950B20"/>
    <w:rsid w:val="00952599"/>
    <w:rsid w:val="0097537D"/>
    <w:rsid w:val="00983655"/>
    <w:rsid w:val="009B3FF8"/>
    <w:rsid w:val="009D1079"/>
    <w:rsid w:val="009E6EB8"/>
    <w:rsid w:val="009F391D"/>
    <w:rsid w:val="009F53FF"/>
    <w:rsid w:val="00A71171"/>
    <w:rsid w:val="00AA5215"/>
    <w:rsid w:val="00AC1981"/>
    <w:rsid w:val="00AF4F8D"/>
    <w:rsid w:val="00B53641"/>
    <w:rsid w:val="00B712FA"/>
    <w:rsid w:val="00B75FAF"/>
    <w:rsid w:val="00B83DF3"/>
    <w:rsid w:val="00BA2018"/>
    <w:rsid w:val="00BA38C5"/>
    <w:rsid w:val="00BB358E"/>
    <w:rsid w:val="00BB5F91"/>
    <w:rsid w:val="00BC320A"/>
    <w:rsid w:val="00BC3FE0"/>
    <w:rsid w:val="00BD4F10"/>
    <w:rsid w:val="00C00043"/>
    <w:rsid w:val="00C01015"/>
    <w:rsid w:val="00C069E2"/>
    <w:rsid w:val="00C5277C"/>
    <w:rsid w:val="00C71759"/>
    <w:rsid w:val="00C901AC"/>
    <w:rsid w:val="00C912D2"/>
    <w:rsid w:val="00CA6C77"/>
    <w:rsid w:val="00CC7EAC"/>
    <w:rsid w:val="00CD5D01"/>
    <w:rsid w:val="00CE5241"/>
    <w:rsid w:val="00CF1E86"/>
    <w:rsid w:val="00D3380F"/>
    <w:rsid w:val="00D70AE0"/>
    <w:rsid w:val="00D83BBF"/>
    <w:rsid w:val="00DA1BE9"/>
    <w:rsid w:val="00DC47B4"/>
    <w:rsid w:val="00DD6EEA"/>
    <w:rsid w:val="00E1372F"/>
    <w:rsid w:val="00E20838"/>
    <w:rsid w:val="00E44967"/>
    <w:rsid w:val="00E85341"/>
    <w:rsid w:val="00EA78B8"/>
    <w:rsid w:val="00EC145E"/>
    <w:rsid w:val="00EC4511"/>
    <w:rsid w:val="00ED70FA"/>
    <w:rsid w:val="00EE722A"/>
    <w:rsid w:val="00F02465"/>
    <w:rsid w:val="00F30C55"/>
    <w:rsid w:val="00F466B7"/>
    <w:rsid w:val="00F47842"/>
    <w:rsid w:val="00F82404"/>
    <w:rsid w:val="00F84D51"/>
    <w:rsid w:val="00F86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fc"/>
    </o:shapedefaults>
    <o:shapelayout v:ext="edit">
      <o:idmap v:ext="edit" data="1"/>
    </o:shapelayout>
  </w:shapeDefaults>
  <w:decimalSymbol w:val="."/>
  <w:listSeparator w:val=","/>
  <w14:docId w14:val="1518E0F8"/>
  <w15:chartTrackingRefBased/>
  <w15:docId w15:val="{4F931449-CE9B-45D0-BD58-D86F88E67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C7EAC"/>
    <w:pPr>
      <w:jc w:val="both"/>
    </w:pPr>
    <w:rPr>
      <w:rFonts w:ascii="Times New Roman" w:hAnsi="Times New Roman" w:cs="Times New Roman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6388"/>
    <w:pPr>
      <w:spacing w:line="276" w:lineRule="auto"/>
      <w:jc w:val="center"/>
      <w:outlineLvl w:val="0"/>
    </w:pPr>
    <w:rPr>
      <w:rFonts w:ascii="Monotype Corsiva" w:hAnsi="Monotype Corsiva"/>
      <w:color w:val="A82315"/>
      <w:sz w:val="52"/>
      <w:szCs w:val="5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6388"/>
    <w:pPr>
      <w:spacing w:line="240" w:lineRule="auto"/>
      <w:outlineLvl w:val="1"/>
    </w:pPr>
    <w:rPr>
      <w:color w:val="A82315"/>
      <w:sz w:val="36"/>
      <w:szCs w:val="3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6D6388"/>
    <w:pPr>
      <w:outlineLvl w:val="2"/>
    </w:pPr>
    <w:rPr>
      <w:sz w:val="28"/>
      <w:szCs w:val="28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225E10"/>
    <w:pPr>
      <w:outlineLvl w:val="3"/>
    </w:pPr>
    <w:rPr>
      <w:i/>
      <w:color w:val="B45F06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6388"/>
    <w:rPr>
      <w:rFonts w:ascii="Monotype Corsiva" w:hAnsi="Monotype Corsiva" w:cs="Times New Roman"/>
      <w:color w:val="A82315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6D6388"/>
    <w:rPr>
      <w:rFonts w:ascii="Times New Roman" w:hAnsi="Times New Roman" w:cs="Times New Roman"/>
      <w:color w:val="A82315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D6388"/>
    <w:rPr>
      <w:rFonts w:ascii="Times New Roman" w:hAnsi="Times New Roman" w:cs="Times New Roman"/>
      <w:color w:val="A82315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225E10"/>
    <w:rPr>
      <w:rFonts w:ascii="Times New Roman" w:hAnsi="Times New Roman" w:cs="Times New Roman"/>
      <w:i/>
      <w:iCs/>
      <w:color w:val="B45F06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101275"/>
    <w:pPr>
      <w:jc w:val="center"/>
    </w:pPr>
    <w:rPr>
      <w:rFonts w:ascii="Georgia" w:hAnsi="Georgia"/>
      <w:b/>
      <w:color w:val="A82315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101275"/>
    <w:rPr>
      <w:rFonts w:ascii="Georgia" w:hAnsi="Georgia" w:cs="Times New Roman"/>
      <w:b/>
      <w:color w:val="A82315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5E10"/>
    <w:rPr>
      <w:i/>
      <w:color w:val="B45F06"/>
      <w:sz w:val="20"/>
    </w:rPr>
  </w:style>
  <w:style w:type="character" w:customStyle="1" w:styleId="SubtitleChar">
    <w:name w:val="Subtitle Char"/>
    <w:basedOn w:val="DefaultParagraphFont"/>
    <w:link w:val="Subtitle"/>
    <w:uiPriority w:val="11"/>
    <w:rsid w:val="00225E10"/>
    <w:rPr>
      <w:rFonts w:ascii="Times New Roman" w:hAnsi="Times New Roman" w:cs="Times New Roman"/>
      <w:i/>
      <w:color w:val="B45F06"/>
      <w:sz w:val="20"/>
    </w:rPr>
  </w:style>
  <w:style w:type="character" w:styleId="SubtleEmphasis">
    <w:name w:val="Subtle Emphasis"/>
    <w:uiPriority w:val="19"/>
    <w:qFormat/>
    <w:rsid w:val="00030DD4"/>
    <w:rPr>
      <w:i/>
    </w:rPr>
  </w:style>
  <w:style w:type="character" w:styleId="Emphasis">
    <w:name w:val="Emphasis"/>
    <w:basedOn w:val="DefaultParagraphFont"/>
    <w:uiPriority w:val="20"/>
    <w:qFormat/>
    <w:rsid w:val="00030DD4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8C08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08CC"/>
    <w:rPr>
      <w:rFonts w:ascii="Arial" w:hAnsi="Arial" w:cs="Arial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8C08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08CC"/>
    <w:rPr>
      <w:rFonts w:ascii="Arial" w:hAnsi="Arial" w:cs="Arial"/>
      <w:color w:val="000000"/>
    </w:rPr>
  </w:style>
  <w:style w:type="paragraph" w:styleId="TOCHeading">
    <w:name w:val="TOC Heading"/>
    <w:basedOn w:val="Heading1"/>
    <w:next w:val="Normal"/>
    <w:uiPriority w:val="39"/>
    <w:unhideWhenUsed/>
    <w:qFormat/>
    <w:rsid w:val="00733D80"/>
    <w:pPr>
      <w:keepNext/>
      <w:keepLines/>
      <w:spacing w:before="240" w:after="0"/>
      <w:outlineLvl w:val="9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733D80"/>
    <w:pPr>
      <w:spacing w:before="360" w:after="360"/>
    </w:pPr>
    <w:rPr>
      <w:rFonts w:asciiTheme="minorHAnsi" w:hAnsiTheme="minorHAnsi" w:cstheme="minorHAnsi"/>
      <w:b/>
      <w:bCs/>
      <w:caps/>
      <w:u w:val="single"/>
    </w:rPr>
  </w:style>
  <w:style w:type="character" w:styleId="Hyperlink">
    <w:name w:val="Hyperlink"/>
    <w:basedOn w:val="DefaultParagraphFont"/>
    <w:uiPriority w:val="99"/>
    <w:unhideWhenUsed/>
    <w:rsid w:val="00733D80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733D80"/>
    <w:pPr>
      <w:spacing w:after="0"/>
    </w:pPr>
    <w:rPr>
      <w:rFonts w:asciiTheme="minorHAnsi" w:hAnsiTheme="minorHAnsi" w:cstheme="minorHAnsi"/>
      <w:b/>
      <w:bCs/>
      <w:smallCaps/>
    </w:rPr>
  </w:style>
  <w:style w:type="paragraph" w:styleId="ListParagraph">
    <w:name w:val="List Paragraph"/>
    <w:basedOn w:val="Normal"/>
    <w:uiPriority w:val="34"/>
    <w:qFormat/>
    <w:rsid w:val="00CF1E86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716429"/>
    <w:pPr>
      <w:spacing w:after="0"/>
    </w:pPr>
    <w:rPr>
      <w:rFonts w:asciiTheme="minorHAnsi" w:hAnsiTheme="minorHAnsi" w:cstheme="minorHAnsi"/>
      <w:smallCaps/>
    </w:rPr>
  </w:style>
  <w:style w:type="paragraph" w:styleId="NoSpacing">
    <w:name w:val="No Spacing"/>
    <w:uiPriority w:val="1"/>
    <w:qFormat/>
    <w:rsid w:val="00BB5F91"/>
    <w:pPr>
      <w:spacing w:after="0" w:line="240" w:lineRule="auto"/>
    </w:pPr>
    <w:rPr>
      <w:rFonts w:ascii="Times New Roman" w:hAnsi="Times New Roman" w:cs="Times New Roman"/>
      <w:color w:val="000000"/>
    </w:rPr>
  </w:style>
  <w:style w:type="table" w:styleId="TableGrid">
    <w:name w:val="Table Grid"/>
    <w:basedOn w:val="TableNormal"/>
    <w:uiPriority w:val="39"/>
    <w:rsid w:val="002000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7Colorful-Accent4">
    <w:name w:val="List Table 7 Colorful Accent 4"/>
    <w:basedOn w:val="TableNormal"/>
    <w:uiPriority w:val="52"/>
    <w:rsid w:val="002000FF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OC4">
    <w:name w:val="toc 4"/>
    <w:basedOn w:val="Normal"/>
    <w:next w:val="Normal"/>
    <w:autoRedefine/>
    <w:uiPriority w:val="39"/>
    <w:unhideWhenUsed/>
    <w:rsid w:val="000D7DAA"/>
    <w:pPr>
      <w:spacing w:after="0"/>
    </w:pPr>
    <w:rPr>
      <w:rFonts w:asciiTheme="minorHAnsi" w:hAnsiTheme="minorHAnsi" w:cstheme="minorHAnsi"/>
    </w:rPr>
  </w:style>
  <w:style w:type="paragraph" w:styleId="TOC5">
    <w:name w:val="toc 5"/>
    <w:basedOn w:val="Normal"/>
    <w:next w:val="Normal"/>
    <w:autoRedefine/>
    <w:uiPriority w:val="39"/>
    <w:unhideWhenUsed/>
    <w:rsid w:val="000D7DAA"/>
    <w:pPr>
      <w:spacing w:after="0"/>
    </w:pPr>
    <w:rPr>
      <w:rFonts w:asciiTheme="minorHAnsi" w:hAnsiTheme="minorHAnsi" w:cstheme="minorHAnsi"/>
    </w:rPr>
  </w:style>
  <w:style w:type="paragraph" w:styleId="TOC6">
    <w:name w:val="toc 6"/>
    <w:basedOn w:val="Normal"/>
    <w:next w:val="Normal"/>
    <w:autoRedefine/>
    <w:uiPriority w:val="39"/>
    <w:unhideWhenUsed/>
    <w:rsid w:val="000D7DAA"/>
    <w:pPr>
      <w:spacing w:after="0"/>
    </w:pPr>
    <w:rPr>
      <w:rFonts w:asciiTheme="minorHAnsi" w:hAnsiTheme="minorHAnsi" w:cstheme="minorHAnsi"/>
    </w:rPr>
  </w:style>
  <w:style w:type="paragraph" w:styleId="TOC7">
    <w:name w:val="toc 7"/>
    <w:basedOn w:val="Normal"/>
    <w:next w:val="Normal"/>
    <w:autoRedefine/>
    <w:uiPriority w:val="39"/>
    <w:unhideWhenUsed/>
    <w:rsid w:val="000D7DAA"/>
    <w:pPr>
      <w:spacing w:after="0"/>
    </w:pPr>
    <w:rPr>
      <w:rFonts w:asciiTheme="minorHAnsi" w:hAnsiTheme="minorHAnsi" w:cstheme="minorHAnsi"/>
    </w:rPr>
  </w:style>
  <w:style w:type="paragraph" w:styleId="TOC8">
    <w:name w:val="toc 8"/>
    <w:basedOn w:val="Normal"/>
    <w:next w:val="Normal"/>
    <w:autoRedefine/>
    <w:uiPriority w:val="39"/>
    <w:unhideWhenUsed/>
    <w:rsid w:val="000D7DAA"/>
    <w:pPr>
      <w:spacing w:after="0"/>
    </w:pPr>
    <w:rPr>
      <w:rFonts w:asciiTheme="minorHAnsi" w:hAnsiTheme="minorHAnsi" w:cstheme="minorHAnsi"/>
    </w:rPr>
  </w:style>
  <w:style w:type="paragraph" w:styleId="TOC9">
    <w:name w:val="toc 9"/>
    <w:basedOn w:val="Normal"/>
    <w:next w:val="Normal"/>
    <w:autoRedefine/>
    <w:uiPriority w:val="39"/>
    <w:unhideWhenUsed/>
    <w:rsid w:val="000D7DAA"/>
    <w:pPr>
      <w:spacing w:after="0"/>
    </w:pPr>
    <w:rPr>
      <w:rFonts w:asciiTheme="minorHAnsi" w:hAnsiTheme="minorHAnsi" w:cstheme="minorHAnsi"/>
    </w:rPr>
  </w:style>
  <w:style w:type="character" w:styleId="UnresolvedMention">
    <w:name w:val="Unresolved Mention"/>
    <w:basedOn w:val="DefaultParagraphFont"/>
    <w:uiPriority w:val="99"/>
    <w:semiHidden/>
    <w:unhideWhenUsed/>
    <w:rsid w:val="000D7DAA"/>
    <w:rPr>
      <w:color w:val="808080"/>
      <w:shd w:val="clear" w:color="auto" w:fill="E6E6E6"/>
    </w:rPr>
  </w:style>
  <w:style w:type="table" w:styleId="GridTable5Dark-Accent1">
    <w:name w:val="Grid Table 5 Dark Accent 1"/>
    <w:basedOn w:val="TableNormal"/>
    <w:uiPriority w:val="50"/>
    <w:rsid w:val="00BC3FE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5Dark-Accent4">
    <w:name w:val="Grid Table 5 Dark Accent 4"/>
    <w:basedOn w:val="TableNormal"/>
    <w:uiPriority w:val="50"/>
    <w:rsid w:val="00E853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368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7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5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2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0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06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53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7261552\Documents\Custom%20Office%20Templates\D&amp;D%20Stylize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A911FE-78D6-4E4B-BFA1-6EE009D0ED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D&amp;D Stylized.dotx</Template>
  <TotalTime>2</TotalTime>
  <Pages>2</Pages>
  <Words>34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 Fellow Admin Account</dc:creator>
  <cp:keywords/>
  <dc:description/>
  <cp:lastModifiedBy>Stoel, Lincoln L.</cp:lastModifiedBy>
  <cp:revision>1</cp:revision>
  <dcterms:created xsi:type="dcterms:W3CDTF">2018-04-09T19:06:00Z</dcterms:created>
  <dcterms:modified xsi:type="dcterms:W3CDTF">2018-04-09T19:08:00Z</dcterms:modified>
</cp:coreProperties>
</file>