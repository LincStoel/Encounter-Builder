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315038D" w14:textId="443C5CB7" w:rsidR="00CC7EAC" w:rsidRDefault="006502C9" w:rsidP="006502C9">
      <w:pPr>
        <w:pStyle w:val="Title"/>
        <w:tabs>
          <w:tab w:val="left" w:pos="1170"/>
          <w:tab w:val="center" w:pos="5400"/>
        </w:tabs>
        <w:jc w:val="left"/>
      </w:pPr>
      <w:r>
        <w:tab/>
      </w:r>
      <w:r>
        <w:tab/>
      </w:r>
      <w:r w:rsidR="00B87235">
        <w:t xml:space="preserve">Encounter Builder </w:t>
      </w:r>
      <w:r w:rsidR="00471FD2">
        <w:t>Patch Notes</w:t>
      </w:r>
    </w:p>
    <w:p w14:paraId="2438974D" w14:textId="06C203D4" w:rsidR="00B87235" w:rsidRPr="00B87235" w:rsidRDefault="00B87235" w:rsidP="00B87235">
      <w:pPr>
        <w:pStyle w:val="Subtitle"/>
        <w:jc w:val="center"/>
      </w:pPr>
      <w:r>
        <w:t>V2.5</w:t>
      </w:r>
      <w:r w:rsidR="00871F6F">
        <w:t>.1</w:t>
      </w:r>
    </w:p>
    <w:p w14:paraId="5835E9E6" w14:textId="0377170A" w:rsidR="000706C4" w:rsidRPr="000706C4" w:rsidRDefault="000706C4" w:rsidP="000706C4">
      <w:pPr>
        <w:pStyle w:val="Subtitle"/>
        <w:jc w:val="center"/>
      </w:pPr>
    </w:p>
    <w:p w14:paraId="275B06CF" w14:textId="77777777" w:rsidR="00091CDF" w:rsidRDefault="00091CDF" w:rsidP="00CC7EAC"/>
    <w:p w14:paraId="6A20ED0B" w14:textId="77777777" w:rsidR="00091CDF" w:rsidRDefault="00091CDF" w:rsidP="00CC7EAC">
      <w:pPr>
        <w:sectPr w:rsidR="00091CDF" w:rsidSect="000706C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0C32A188" w14:textId="11EF4B6A" w:rsidR="00091CDF" w:rsidRDefault="00471FD2" w:rsidP="00471FD2">
      <w:pPr>
        <w:pStyle w:val="Heading2"/>
      </w:pPr>
      <w:r>
        <w:lastRenderedPageBreak/>
        <w:t>Patch Notes</w:t>
      </w:r>
      <w:r w:rsidR="00871F6F">
        <w:t xml:space="preserve"> 2.5</w:t>
      </w:r>
      <w:r>
        <w:t>:</w:t>
      </w:r>
    </w:p>
    <w:p w14:paraId="4DBEA2DB" w14:textId="533EAA7A" w:rsidR="00933FE5" w:rsidRDefault="0024595E" w:rsidP="0024595E">
      <w:pPr>
        <w:pStyle w:val="Heading3"/>
      </w:pPr>
      <w:r>
        <w:t>Changes to Defaults</w:t>
      </w:r>
    </w:p>
    <w:p w14:paraId="261EFB64" w14:textId="6715BA66" w:rsidR="0024595E" w:rsidRDefault="0024595E" w:rsidP="0024595E">
      <w:pPr>
        <w:pStyle w:val="ListParagraph"/>
        <w:numPr>
          <w:ilvl w:val="0"/>
          <w:numId w:val="14"/>
        </w:numPr>
      </w:pPr>
      <w:r>
        <w:t>Changed order of STR and DEX rows on the player manager tab.</w:t>
      </w:r>
    </w:p>
    <w:p w14:paraId="479CCDD8" w14:textId="5CFD4313" w:rsidR="00F379D5" w:rsidRDefault="00F379D5" w:rsidP="00F379D5">
      <w:pPr>
        <w:pStyle w:val="Heading3"/>
      </w:pPr>
      <w:r>
        <w:t>Fixes</w:t>
      </w:r>
    </w:p>
    <w:p w14:paraId="7B0323E4" w14:textId="726E2BE3" w:rsidR="00F379D5" w:rsidRDefault="00F379D5" w:rsidP="00F379D5">
      <w:pPr>
        <w:pStyle w:val="ListParagraph"/>
        <w:numPr>
          <w:ilvl w:val="0"/>
          <w:numId w:val="14"/>
        </w:numPr>
      </w:pPr>
      <w:r>
        <w:t>Fixed many monster names to correspond to what they say in the source book.</w:t>
      </w:r>
    </w:p>
    <w:p w14:paraId="0796A6BE" w14:textId="47C5D0D8" w:rsidR="00F379D5" w:rsidRDefault="00F379D5" w:rsidP="00F379D5">
      <w:pPr>
        <w:pStyle w:val="ListParagraph"/>
        <w:numPr>
          <w:ilvl w:val="1"/>
          <w:numId w:val="14"/>
        </w:numPr>
      </w:pPr>
      <w:r>
        <w:t xml:space="preserve">Specifically: All dragons, </w:t>
      </w:r>
      <w:proofErr w:type="spellStart"/>
      <w:r>
        <w:t>Strahd</w:t>
      </w:r>
      <w:proofErr w:type="spellEnd"/>
      <w:r>
        <w:t xml:space="preserve"> Zombies</w:t>
      </w:r>
    </w:p>
    <w:p w14:paraId="0A55B431" w14:textId="40AE2CC3" w:rsidR="0024595E" w:rsidRDefault="0024595E" w:rsidP="0024595E">
      <w:pPr>
        <w:pStyle w:val="Heading3"/>
      </w:pPr>
      <w:r>
        <w:t>Additions</w:t>
      </w:r>
    </w:p>
    <w:p w14:paraId="74F80430" w14:textId="2A21E36E" w:rsidR="0024595E" w:rsidRDefault="0024595E" w:rsidP="0024595E">
      <w:pPr>
        <w:pStyle w:val="ListParagraph"/>
        <w:numPr>
          <w:ilvl w:val="0"/>
          <w:numId w:val="14"/>
        </w:numPr>
      </w:pPr>
      <w:r>
        <w:t>Added an initiative tracker tab</w:t>
      </w:r>
    </w:p>
    <w:p w14:paraId="711EC84D" w14:textId="6B414A73" w:rsidR="0024595E" w:rsidRDefault="0024595E" w:rsidP="0024595E">
      <w:pPr>
        <w:pStyle w:val="ListParagraph"/>
        <w:numPr>
          <w:ilvl w:val="0"/>
          <w:numId w:val="14"/>
        </w:numPr>
      </w:pPr>
      <w:r>
        <w:t>Added initiative modifier row to player manager tab</w:t>
      </w:r>
    </w:p>
    <w:p w14:paraId="42D1FF8F" w14:textId="7B22F5E7" w:rsidR="00F379D5" w:rsidRDefault="00F379D5" w:rsidP="0024595E">
      <w:pPr>
        <w:pStyle w:val="ListParagraph"/>
        <w:numPr>
          <w:ilvl w:val="0"/>
          <w:numId w:val="14"/>
        </w:numPr>
      </w:pPr>
      <w:r>
        <w:t xml:space="preserve">Added initiative modifier and </w:t>
      </w:r>
      <w:proofErr w:type="spellStart"/>
      <w:r>
        <w:t>Dex</w:t>
      </w:r>
      <w:proofErr w:type="spellEnd"/>
      <w:r>
        <w:t xml:space="preserve"> score columns to creature list</w:t>
      </w:r>
    </w:p>
    <w:p w14:paraId="6DCCD4DE" w14:textId="6F1DB665" w:rsidR="00871F6F" w:rsidRDefault="00871F6F" w:rsidP="00871F6F">
      <w:pPr>
        <w:pStyle w:val="Heading2"/>
      </w:pPr>
      <w:r>
        <w:t>Patch Notes 2.5</w:t>
      </w:r>
      <w:r>
        <w:t>.1</w:t>
      </w:r>
      <w:r>
        <w:t>:</w:t>
      </w:r>
    </w:p>
    <w:p w14:paraId="07408BB8" w14:textId="36070458" w:rsidR="00871F6F" w:rsidRDefault="00871F6F" w:rsidP="00871F6F">
      <w:pPr>
        <w:pStyle w:val="Heading3"/>
      </w:pPr>
      <w:r>
        <w:t>Bug fix</w:t>
      </w:r>
    </w:p>
    <w:p w14:paraId="463E6708" w14:textId="1F2FCB77" w:rsidR="00871F6F" w:rsidRPr="0024595E" w:rsidRDefault="00871F6F" w:rsidP="00871F6F">
      <w:pPr>
        <w:pStyle w:val="ListParagraph"/>
        <w:numPr>
          <w:ilvl w:val="0"/>
          <w:numId w:val="15"/>
        </w:numPr>
      </w:pPr>
      <w:r>
        <w:t>Fixed error where clicking “Award EXP” button would crash.</w:t>
      </w:r>
      <w:bookmarkStart w:id="0" w:name="_GoBack"/>
      <w:bookmarkEnd w:id="0"/>
    </w:p>
    <w:sectPr w:rsidR="00871F6F" w:rsidRPr="0024595E" w:rsidSect="00C06346">
      <w:headerReference w:type="even" r:id="rId12"/>
      <w:headerReference w:type="default" r:id="rId13"/>
      <w:headerReference w:type="first" r:id="rId14"/>
      <w:pgSz w:w="12240" w:h="15840" w:code="1"/>
      <w:pgMar w:top="720" w:right="720" w:bottom="720" w:left="720" w:header="187" w:footer="0" w:gutter="0"/>
      <w:pgNumType w:start="1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89383" w14:textId="77777777" w:rsidR="002F5A77" w:rsidRDefault="002F5A77" w:rsidP="00CC7EAC">
      <w:r>
        <w:separator/>
      </w:r>
    </w:p>
    <w:p w14:paraId="225FCEA6" w14:textId="77777777" w:rsidR="002F5A77" w:rsidRDefault="002F5A77" w:rsidP="00CC7EAC"/>
    <w:p w14:paraId="508789C6" w14:textId="77777777" w:rsidR="002F5A77" w:rsidRDefault="002F5A77" w:rsidP="00CC7EAC"/>
    <w:p w14:paraId="7ABD581A" w14:textId="77777777" w:rsidR="002F5A77" w:rsidRDefault="002F5A77" w:rsidP="00CC7EAC"/>
  </w:endnote>
  <w:endnote w:type="continuationSeparator" w:id="0">
    <w:p w14:paraId="43985316" w14:textId="77777777" w:rsidR="002F5A77" w:rsidRDefault="002F5A77" w:rsidP="00CC7EAC">
      <w:r>
        <w:continuationSeparator/>
      </w:r>
    </w:p>
    <w:p w14:paraId="45B85D8A" w14:textId="77777777" w:rsidR="002F5A77" w:rsidRDefault="002F5A77" w:rsidP="00CC7EAC"/>
    <w:p w14:paraId="4CE95C36" w14:textId="77777777" w:rsidR="002F5A77" w:rsidRDefault="002F5A77" w:rsidP="00CC7EAC"/>
    <w:p w14:paraId="2F835EBB" w14:textId="77777777" w:rsidR="002F5A77" w:rsidRDefault="002F5A77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3142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7F99" w14:textId="77777777" w:rsidR="00C06346" w:rsidRDefault="00C06346" w:rsidP="00C06346">
        <w:pPr>
          <w:pStyle w:val="Footer"/>
          <w:ind w:right="-450"/>
          <w:jc w:val="right"/>
        </w:pPr>
        <w:r w:rsidRPr="00C06346">
          <w:rPr>
            <w:color w:val="FFFFFF" w:themeColor="background1"/>
          </w:rPr>
          <w:fldChar w:fldCharType="begin"/>
        </w:r>
        <w:r w:rsidRPr="00C06346">
          <w:rPr>
            <w:color w:val="FFFFFF" w:themeColor="background1"/>
          </w:rPr>
          <w:instrText xml:space="preserve"> PAGE   \* MERGEFORMAT </w:instrText>
        </w:r>
        <w:r w:rsidRPr="00C06346">
          <w:rPr>
            <w:color w:val="FFFFFF" w:themeColor="background1"/>
          </w:rPr>
          <w:fldChar w:fldCharType="separate"/>
        </w:r>
        <w:r w:rsidRPr="00C06346">
          <w:rPr>
            <w:noProof/>
            <w:color w:val="FFFFFF" w:themeColor="background1"/>
          </w:rPr>
          <w:t>2</w:t>
        </w:r>
        <w:r w:rsidRPr="00C06346">
          <w:rPr>
            <w:noProof/>
            <w:color w:val="FFFFFF" w:themeColor="background1"/>
          </w:rPr>
          <w:fldChar w:fldCharType="end"/>
        </w:r>
      </w:p>
    </w:sdtContent>
  </w:sdt>
  <w:p w14:paraId="13B5161B" w14:textId="77777777" w:rsidR="00C06346" w:rsidRDefault="00C06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28CAA" w14:textId="77777777" w:rsidR="002F5A77" w:rsidRDefault="002F5A77" w:rsidP="00CC7EAC">
      <w:r>
        <w:separator/>
      </w:r>
    </w:p>
    <w:p w14:paraId="13FB337F" w14:textId="77777777" w:rsidR="002F5A77" w:rsidRDefault="002F5A77" w:rsidP="00CC7EAC"/>
    <w:p w14:paraId="26F34B88" w14:textId="77777777" w:rsidR="002F5A77" w:rsidRDefault="002F5A77" w:rsidP="00CC7EAC"/>
    <w:p w14:paraId="5EA56351" w14:textId="77777777" w:rsidR="002F5A77" w:rsidRDefault="002F5A77" w:rsidP="00CC7EAC"/>
  </w:footnote>
  <w:footnote w:type="continuationSeparator" w:id="0">
    <w:p w14:paraId="70D878CB" w14:textId="77777777" w:rsidR="002F5A77" w:rsidRDefault="002F5A77" w:rsidP="00CC7EAC">
      <w:r>
        <w:continuationSeparator/>
      </w:r>
    </w:p>
    <w:p w14:paraId="3B9EF8C9" w14:textId="77777777" w:rsidR="002F5A77" w:rsidRDefault="002F5A77" w:rsidP="00CC7EAC"/>
    <w:p w14:paraId="5CBB065E" w14:textId="77777777" w:rsidR="002F5A77" w:rsidRDefault="002F5A77" w:rsidP="00CC7EAC"/>
    <w:p w14:paraId="0DF02BB4" w14:textId="77777777" w:rsidR="002F5A77" w:rsidRDefault="002F5A77" w:rsidP="00CC7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09BDC" w14:textId="77777777" w:rsidR="00C06346" w:rsidRDefault="002F5A77">
    <w:pPr>
      <w:pStyle w:val="Header"/>
    </w:pPr>
    <w:r>
      <w:rPr>
        <w:noProof/>
      </w:rPr>
      <w:pict w14:anchorId="1968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1" o:spid="_x0000_s2056" type="#_x0000_t75" style="position:absolute;left:0;text-align:left;margin-left:0;margin-top:0;width:612pt;height:880.3pt;z-index:-251657216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1B90E" w14:textId="77777777" w:rsidR="00B53641" w:rsidRPr="00B75FAF" w:rsidRDefault="00B53641" w:rsidP="00CC7EAC">
    <w:pPr>
      <w:pStyle w:val="Header"/>
    </w:pPr>
  </w:p>
  <w:p w14:paraId="6A05144B" w14:textId="77777777" w:rsidR="00B53641" w:rsidRDefault="00B53641" w:rsidP="00CC7E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73DAC" w14:textId="77777777" w:rsidR="00C06346" w:rsidRDefault="002F5A77">
    <w:pPr>
      <w:pStyle w:val="Header"/>
    </w:pPr>
    <w:r>
      <w:rPr>
        <w:noProof/>
      </w:rPr>
      <w:pict w14:anchorId="69E26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0" o:spid="_x0000_s2055" type="#_x0000_t75" style="position:absolute;left:0;text-align:left;margin-left:0;margin-top:0;width:612pt;height:880.3pt;z-index:-25165824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C3D66" w14:textId="77777777" w:rsidR="00C06346" w:rsidRDefault="002F5A77">
    <w:pPr>
      <w:pStyle w:val="Header"/>
    </w:pPr>
    <w:r>
      <w:rPr>
        <w:noProof/>
      </w:rPr>
      <w:pict w14:anchorId="2D865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4" o:spid="_x0000_s2059" type="#_x0000_t75" style="position:absolute;left:0;text-align:left;margin-left:0;margin-top:0;width:612pt;height:880.3pt;z-index:-251654144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FCCA7" w14:textId="77777777" w:rsidR="006502C9" w:rsidRPr="00B75FAF" w:rsidRDefault="002F5A77" w:rsidP="00C06346">
    <w:pPr>
      <w:pStyle w:val="Header"/>
      <w:ind w:left="-540"/>
    </w:pPr>
    <w:r>
      <w:rPr>
        <w:noProof/>
      </w:rPr>
      <w:pict w14:anchorId="1599F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5" o:spid="_x0000_s2060" type="#_x0000_t75" style="position:absolute;left:0;text-align:left;margin-left:0;margin-top:0;width:612pt;height:880.3pt;z-index:-25165312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  <w:p w14:paraId="34FB0ABF" w14:textId="77777777" w:rsidR="006502C9" w:rsidRDefault="006502C9" w:rsidP="00CC7EA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602D" w14:textId="77777777" w:rsidR="00C06346" w:rsidRDefault="002F5A77">
    <w:pPr>
      <w:pStyle w:val="Header"/>
    </w:pPr>
    <w:r>
      <w:rPr>
        <w:noProof/>
      </w:rPr>
      <w:pict w14:anchorId="4FB2D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3" o:spid="_x0000_s2058" type="#_x0000_t75" style="position:absolute;left:0;text-align:left;margin-left:0;margin-top:0;width:612pt;height:880.3pt;z-index:-251655168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EA5"/>
    <w:multiLevelType w:val="hybridMultilevel"/>
    <w:tmpl w:val="E72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4856"/>
    <w:multiLevelType w:val="hybridMultilevel"/>
    <w:tmpl w:val="C3B8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1589F"/>
    <w:multiLevelType w:val="hybridMultilevel"/>
    <w:tmpl w:val="8C3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74A04"/>
    <w:multiLevelType w:val="hybridMultilevel"/>
    <w:tmpl w:val="B59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06C5B"/>
    <w:multiLevelType w:val="hybridMultilevel"/>
    <w:tmpl w:val="4C2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11"/>
  </w:num>
  <w:num w:numId="11">
    <w:abstractNumId w:val="9"/>
  </w:num>
  <w:num w:numId="12">
    <w:abstractNumId w:val="13"/>
  </w:num>
  <w:num w:numId="13">
    <w:abstractNumId w:val="5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61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D2"/>
    <w:rsid w:val="0002600C"/>
    <w:rsid w:val="0002706D"/>
    <w:rsid w:val="00030DD4"/>
    <w:rsid w:val="00062B1F"/>
    <w:rsid w:val="000706C4"/>
    <w:rsid w:val="00084B42"/>
    <w:rsid w:val="00091CDF"/>
    <w:rsid w:val="000B3AE2"/>
    <w:rsid w:val="000C2A03"/>
    <w:rsid w:val="000D0E68"/>
    <w:rsid w:val="000D7DAA"/>
    <w:rsid w:val="000E11DE"/>
    <w:rsid w:val="000E193F"/>
    <w:rsid w:val="000E23C2"/>
    <w:rsid w:val="000E4B95"/>
    <w:rsid w:val="00100806"/>
    <w:rsid w:val="00101275"/>
    <w:rsid w:val="00104142"/>
    <w:rsid w:val="00120633"/>
    <w:rsid w:val="001236B5"/>
    <w:rsid w:val="001312CF"/>
    <w:rsid w:val="001A05D1"/>
    <w:rsid w:val="001A7FC1"/>
    <w:rsid w:val="001B6707"/>
    <w:rsid w:val="001C4A35"/>
    <w:rsid w:val="001D09B8"/>
    <w:rsid w:val="001D0A64"/>
    <w:rsid w:val="002000FF"/>
    <w:rsid w:val="00225C2C"/>
    <w:rsid w:val="00225E10"/>
    <w:rsid w:val="0024595E"/>
    <w:rsid w:val="002742AE"/>
    <w:rsid w:val="002A6404"/>
    <w:rsid w:val="002A7BA9"/>
    <w:rsid w:val="002B5508"/>
    <w:rsid w:val="002C4B3E"/>
    <w:rsid w:val="002F5A77"/>
    <w:rsid w:val="003162B5"/>
    <w:rsid w:val="00316704"/>
    <w:rsid w:val="00322594"/>
    <w:rsid w:val="0034633E"/>
    <w:rsid w:val="0035744F"/>
    <w:rsid w:val="00367B77"/>
    <w:rsid w:val="003B2C03"/>
    <w:rsid w:val="0041597F"/>
    <w:rsid w:val="004276E5"/>
    <w:rsid w:val="00432B30"/>
    <w:rsid w:val="0046544B"/>
    <w:rsid w:val="00471FD2"/>
    <w:rsid w:val="00483177"/>
    <w:rsid w:val="004A0407"/>
    <w:rsid w:val="004B02C6"/>
    <w:rsid w:val="00502D84"/>
    <w:rsid w:val="00517B89"/>
    <w:rsid w:val="00536CD1"/>
    <w:rsid w:val="00543FF9"/>
    <w:rsid w:val="00570604"/>
    <w:rsid w:val="00596CE0"/>
    <w:rsid w:val="005A446B"/>
    <w:rsid w:val="005B7981"/>
    <w:rsid w:val="005C1388"/>
    <w:rsid w:val="005E6659"/>
    <w:rsid w:val="006155F6"/>
    <w:rsid w:val="006232F5"/>
    <w:rsid w:val="00626D40"/>
    <w:rsid w:val="006502C9"/>
    <w:rsid w:val="00682ACF"/>
    <w:rsid w:val="006A598A"/>
    <w:rsid w:val="006C7777"/>
    <w:rsid w:val="006D6388"/>
    <w:rsid w:val="006E7FE1"/>
    <w:rsid w:val="006F6C83"/>
    <w:rsid w:val="00716429"/>
    <w:rsid w:val="00724C81"/>
    <w:rsid w:val="00733D80"/>
    <w:rsid w:val="00785EBA"/>
    <w:rsid w:val="007B0AB1"/>
    <w:rsid w:val="007D5319"/>
    <w:rsid w:val="007E5CB1"/>
    <w:rsid w:val="00836719"/>
    <w:rsid w:val="00865393"/>
    <w:rsid w:val="00871F6F"/>
    <w:rsid w:val="00872F0D"/>
    <w:rsid w:val="008A1B5D"/>
    <w:rsid w:val="008A56BC"/>
    <w:rsid w:val="008B7DEC"/>
    <w:rsid w:val="008C08CC"/>
    <w:rsid w:val="008C29DD"/>
    <w:rsid w:val="008D2BC3"/>
    <w:rsid w:val="008D362A"/>
    <w:rsid w:val="00933FE5"/>
    <w:rsid w:val="00950B20"/>
    <w:rsid w:val="00952599"/>
    <w:rsid w:val="0097537D"/>
    <w:rsid w:val="00983655"/>
    <w:rsid w:val="009B3FF8"/>
    <w:rsid w:val="009D1079"/>
    <w:rsid w:val="009E6EB8"/>
    <w:rsid w:val="009F391D"/>
    <w:rsid w:val="009F53FF"/>
    <w:rsid w:val="00A234E3"/>
    <w:rsid w:val="00A71171"/>
    <w:rsid w:val="00AA5215"/>
    <w:rsid w:val="00AC1981"/>
    <w:rsid w:val="00AF4F8D"/>
    <w:rsid w:val="00B53641"/>
    <w:rsid w:val="00B712FA"/>
    <w:rsid w:val="00B75FAF"/>
    <w:rsid w:val="00B83DF3"/>
    <w:rsid w:val="00B87235"/>
    <w:rsid w:val="00B951B4"/>
    <w:rsid w:val="00BA2018"/>
    <w:rsid w:val="00BA38C5"/>
    <w:rsid w:val="00BA6736"/>
    <w:rsid w:val="00BB358E"/>
    <w:rsid w:val="00BB5F91"/>
    <w:rsid w:val="00BC320A"/>
    <w:rsid w:val="00BC3FE0"/>
    <w:rsid w:val="00BD4F10"/>
    <w:rsid w:val="00C00043"/>
    <w:rsid w:val="00C01015"/>
    <w:rsid w:val="00C06346"/>
    <w:rsid w:val="00C069E2"/>
    <w:rsid w:val="00C14102"/>
    <w:rsid w:val="00C5277C"/>
    <w:rsid w:val="00C71759"/>
    <w:rsid w:val="00C84562"/>
    <w:rsid w:val="00C901AC"/>
    <w:rsid w:val="00C912D2"/>
    <w:rsid w:val="00CA6C77"/>
    <w:rsid w:val="00CC7EAC"/>
    <w:rsid w:val="00CD5D01"/>
    <w:rsid w:val="00CE5241"/>
    <w:rsid w:val="00CF1E86"/>
    <w:rsid w:val="00D3380F"/>
    <w:rsid w:val="00D70AE0"/>
    <w:rsid w:val="00D83BBF"/>
    <w:rsid w:val="00DA1BE9"/>
    <w:rsid w:val="00DB79F1"/>
    <w:rsid w:val="00DC47B4"/>
    <w:rsid w:val="00DD6EEA"/>
    <w:rsid w:val="00E1372F"/>
    <w:rsid w:val="00E20838"/>
    <w:rsid w:val="00E44967"/>
    <w:rsid w:val="00E85341"/>
    <w:rsid w:val="00EA78B8"/>
    <w:rsid w:val="00EC145E"/>
    <w:rsid w:val="00EC4511"/>
    <w:rsid w:val="00ED70FA"/>
    <w:rsid w:val="00EE722A"/>
    <w:rsid w:val="00F30C55"/>
    <w:rsid w:val="00F379D5"/>
    <w:rsid w:val="00F466B7"/>
    <w:rsid w:val="00F47842"/>
    <w:rsid w:val="00F742C4"/>
    <w:rsid w:val="00F82404"/>
    <w:rsid w:val="00F83543"/>
    <w:rsid w:val="00F84D51"/>
    <w:rsid w:val="00F860AA"/>
    <w:rsid w:val="00F97F95"/>
    <w:rsid w:val="00FC48A7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fc"/>
    </o:shapedefaults>
    <o:shapelayout v:ext="edit">
      <o:idmap v:ext="edit" data="1"/>
    </o:shapelayout>
  </w:shapeDefaults>
  <w:decimalSymbol w:val="."/>
  <w:listSeparator w:val=","/>
  <w14:docId w14:val="7D6F21D6"/>
  <w15:chartTrackingRefBased/>
  <w15:docId w15:val="{7AD42E77-6165-4246-8375-8777E260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styleId="GridTable5Dark-Accent1">
    <w:name w:val="Grid Table 5 Dark Accent 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B75C2-11FF-4684-9913-21E8C83E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D&amp;D.dotx</Template>
  <TotalTime>95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Fellow Admin Account</dc:creator>
  <cp:keywords/>
  <dc:description/>
  <cp:lastModifiedBy>Stoel, Lincoln L.</cp:lastModifiedBy>
  <cp:revision>12</cp:revision>
  <dcterms:created xsi:type="dcterms:W3CDTF">2018-07-24T14:58:00Z</dcterms:created>
  <dcterms:modified xsi:type="dcterms:W3CDTF">2018-10-04T20:24:00Z</dcterms:modified>
</cp:coreProperties>
</file>