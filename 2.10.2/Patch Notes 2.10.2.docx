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4B7E7929" w:rsidR="00B87235" w:rsidRPr="00B87235" w:rsidRDefault="00B87235" w:rsidP="00B87235">
      <w:pPr>
        <w:pStyle w:val="Subtitle"/>
        <w:jc w:val="center"/>
      </w:pPr>
      <w:r>
        <w:t>V2.</w:t>
      </w:r>
      <w:r w:rsidR="00C36460">
        <w:t>10.</w:t>
      </w:r>
      <w:r w:rsidR="001F4C23">
        <w:t>2</w:t>
      </w:r>
      <w:bookmarkStart w:id="0" w:name="_GoBack"/>
      <w:bookmarkEnd w:id="0"/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0F5B6EBB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C36460">
        <w:t>0.1</w:t>
      </w:r>
    </w:p>
    <w:p w14:paraId="6119A208" w14:textId="16265A8C" w:rsidR="00F4360A" w:rsidRDefault="00F4360A" w:rsidP="00A40720">
      <w:pPr>
        <w:pStyle w:val="Heading3"/>
      </w:pPr>
      <w:r>
        <w:t>Additions</w:t>
      </w:r>
    </w:p>
    <w:p w14:paraId="18AFDA22" w14:textId="23B6F2C3" w:rsidR="0039236B" w:rsidRDefault="00F839F6" w:rsidP="00066D16">
      <w:pPr>
        <w:pStyle w:val="ListParagraph"/>
        <w:numPr>
          <w:ilvl w:val="0"/>
          <w:numId w:val="25"/>
        </w:numPr>
      </w:pPr>
      <w:r>
        <w:t>Added form for showing/hiding rows on the player manager</w:t>
      </w:r>
    </w:p>
    <w:p w14:paraId="0F81C4BC" w14:textId="2F1D0AC6" w:rsidR="001F4C23" w:rsidRDefault="001F4C23" w:rsidP="001F4C23">
      <w:pPr>
        <w:pStyle w:val="Heading2"/>
      </w:pPr>
      <w:r>
        <w:t>Patch Notes 2.1</w:t>
      </w:r>
      <w:r>
        <w:t>0.2</w:t>
      </w:r>
    </w:p>
    <w:p w14:paraId="00652B28" w14:textId="0F4269D8" w:rsidR="001F4C23" w:rsidRDefault="001F4C23" w:rsidP="001F4C23">
      <w:pPr>
        <w:pStyle w:val="Heading3"/>
      </w:pPr>
      <w:r>
        <w:t>Bug fixes</w:t>
      </w:r>
    </w:p>
    <w:p w14:paraId="148B744C" w14:textId="01E32FE8" w:rsidR="001F4C23" w:rsidRPr="0039236B" w:rsidRDefault="001F4C23" w:rsidP="001F4C23">
      <w:pPr>
        <w:pStyle w:val="ListParagraph"/>
        <w:numPr>
          <w:ilvl w:val="0"/>
          <w:numId w:val="25"/>
        </w:numPr>
      </w:pPr>
      <w:r>
        <w:t>Fixed bug where clearing sheet crashed the sheet</w:t>
      </w:r>
    </w:p>
    <w:sectPr w:rsidR="001F4C23" w:rsidRPr="0039236B" w:rsidSect="00C06346">
      <w:headerReference w:type="even" r:id="rId13"/>
      <w:headerReference w:type="default" r:id="rId14"/>
      <w:headerReference w:type="first" r:id="rId15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1F4C23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9BDC" w14:textId="77777777" w:rsidR="00C06346" w:rsidRDefault="001F4C23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73DAC" w14:textId="77777777" w:rsidR="00C06346" w:rsidRDefault="001F4C23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3D66" w14:textId="77777777" w:rsidR="00C06346" w:rsidRDefault="001F4C23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FCCA7" w14:textId="77777777" w:rsidR="006502C9" w:rsidRPr="00B75FAF" w:rsidRDefault="001F4C23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1602D" w14:textId="77777777" w:rsidR="00C06346" w:rsidRDefault="001F4C23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C7FC9"/>
    <w:multiLevelType w:val="hybridMultilevel"/>
    <w:tmpl w:val="85464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4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16"/>
  </w:num>
  <w:num w:numId="9">
    <w:abstractNumId w:val="20"/>
  </w:num>
  <w:num w:numId="10">
    <w:abstractNumId w:val="21"/>
  </w:num>
  <w:num w:numId="11">
    <w:abstractNumId w:val="19"/>
  </w:num>
  <w:num w:numId="12">
    <w:abstractNumId w:val="23"/>
  </w:num>
  <w:num w:numId="13">
    <w:abstractNumId w:val="14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3"/>
  </w:num>
  <w:num w:numId="19">
    <w:abstractNumId w:val="4"/>
  </w:num>
  <w:num w:numId="20">
    <w:abstractNumId w:val="8"/>
  </w:num>
  <w:num w:numId="21">
    <w:abstractNumId w:val="9"/>
  </w:num>
  <w:num w:numId="22">
    <w:abstractNumId w:val="17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D2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F4C23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9236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55F6"/>
    <w:rsid w:val="006232F5"/>
    <w:rsid w:val="00626D40"/>
    <w:rsid w:val="006502C9"/>
    <w:rsid w:val="006533E9"/>
    <w:rsid w:val="00680226"/>
    <w:rsid w:val="00682ACF"/>
    <w:rsid w:val="006A598A"/>
    <w:rsid w:val="006C7777"/>
    <w:rsid w:val="006D56E4"/>
    <w:rsid w:val="006D6388"/>
    <w:rsid w:val="006E7FE1"/>
    <w:rsid w:val="006F5D52"/>
    <w:rsid w:val="006F6C83"/>
    <w:rsid w:val="006F7E01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4570"/>
    <w:rsid w:val="0097537D"/>
    <w:rsid w:val="00983655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5056E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A1BE9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EF22E5"/>
    <w:rsid w:val="00F10C23"/>
    <w:rsid w:val="00F30C55"/>
    <w:rsid w:val="00F3633F"/>
    <w:rsid w:val="00F379D5"/>
    <w:rsid w:val="00F4360A"/>
    <w:rsid w:val="00F466B7"/>
    <w:rsid w:val="00F47842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50F95-CC41-46DB-A10F-D709E302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1517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</cp:lastModifiedBy>
  <cp:revision>95</cp:revision>
  <dcterms:created xsi:type="dcterms:W3CDTF">2018-07-24T14:58:00Z</dcterms:created>
  <dcterms:modified xsi:type="dcterms:W3CDTF">2019-11-21T16:38:00Z</dcterms:modified>
</cp:coreProperties>
</file>