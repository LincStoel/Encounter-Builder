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Parchment" type="tile"/>
    </v:background>
  </w:background>
  <w:body>
    <w:p w14:paraId="68339992" w14:textId="3185EDA9" w:rsidR="00CC7EAC" w:rsidRDefault="007D578C" w:rsidP="00091CDF">
      <w:pPr>
        <w:pStyle w:val="Title"/>
      </w:pPr>
      <w:r>
        <w:t>Encounter</w:t>
      </w:r>
      <w:r w:rsidR="007B562B">
        <w:t xml:space="preserve"> Builder 2.</w:t>
      </w:r>
      <w:r>
        <w:t>3</w:t>
      </w:r>
    </w:p>
    <w:p w14:paraId="1E97689B" w14:textId="07619BDF" w:rsidR="000706C4" w:rsidRPr="000706C4" w:rsidRDefault="007B562B" w:rsidP="000706C4">
      <w:pPr>
        <w:pStyle w:val="Subtitle"/>
        <w:jc w:val="center"/>
      </w:pPr>
      <w:r>
        <w:t>Patch Notes</w:t>
      </w:r>
    </w:p>
    <w:p w14:paraId="3194D1BC" w14:textId="77777777" w:rsidR="00091CDF" w:rsidRDefault="00091CDF" w:rsidP="00CC7EAC"/>
    <w:p w14:paraId="353EE174" w14:textId="77777777" w:rsidR="00091CDF" w:rsidRDefault="00091CDF" w:rsidP="00CC7EAC">
      <w:pPr>
        <w:sectPr w:rsidR="00091CDF" w:rsidSect="000706C4">
          <w:headerReference w:type="default" r:id="rId9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485BF5E8" w14:textId="0696A283" w:rsidR="00091CDF" w:rsidRDefault="007D578C" w:rsidP="007B562B">
      <w:pPr>
        <w:pStyle w:val="Heading1"/>
      </w:pPr>
      <w:r w:rsidRPr="007D578C">
        <w:lastRenderedPageBreak/>
        <w:t>Encounter Builder 2.3</w:t>
      </w:r>
      <w:r w:rsidR="00DC34E6">
        <w:t xml:space="preserve"> </w:t>
      </w:r>
      <w:r w:rsidR="007B562B">
        <w:t>Updates</w:t>
      </w:r>
    </w:p>
    <w:p w14:paraId="2658527C" w14:textId="52612E95" w:rsidR="007B562B" w:rsidRDefault="007B562B" w:rsidP="007B562B">
      <w:pPr>
        <w:pStyle w:val="Heading2"/>
      </w:pPr>
      <w:r>
        <w:t>Races</w:t>
      </w:r>
      <w:bookmarkStart w:id="0" w:name="_GoBack"/>
      <w:bookmarkEnd w:id="0"/>
    </w:p>
    <w:p w14:paraId="13C9CC4A" w14:textId="6FD18BF2" w:rsidR="007B562B" w:rsidRDefault="007B562B" w:rsidP="007D578C">
      <w:pPr>
        <w:pStyle w:val="ListParagraph"/>
        <w:numPr>
          <w:ilvl w:val="0"/>
          <w:numId w:val="11"/>
        </w:numPr>
      </w:pPr>
      <w:r>
        <w:t>Added races from Mordenkainen’s Tome of Foes.</w:t>
      </w:r>
    </w:p>
    <w:p w14:paraId="54F2AC56" w14:textId="5E2665DF" w:rsidR="001031A7" w:rsidRDefault="001031A7" w:rsidP="007D578C">
      <w:pPr>
        <w:pStyle w:val="ListParagraph"/>
        <w:numPr>
          <w:ilvl w:val="0"/>
          <w:numId w:val="11"/>
        </w:numPr>
      </w:pPr>
      <w:r>
        <w:t>FINALLY COMPLETED THE MONSTER LIBRARY!</w:t>
      </w:r>
    </w:p>
    <w:p w14:paraId="021F048A" w14:textId="4DD520FB" w:rsidR="001031A7" w:rsidRDefault="001031A7" w:rsidP="001031A7">
      <w:pPr>
        <w:pStyle w:val="ListParagraph"/>
        <w:numPr>
          <w:ilvl w:val="1"/>
          <w:numId w:val="11"/>
        </w:numPr>
      </w:pPr>
      <w:r>
        <w:t>Note: NPC stat blocks from VGM are not included yet, but have not been forgotten.</w:t>
      </w:r>
    </w:p>
    <w:p w14:paraId="045F2689" w14:textId="43B3B9B3" w:rsidR="001031A7" w:rsidRPr="007B562B" w:rsidRDefault="001031A7" w:rsidP="001031A7">
      <w:pPr>
        <w:pStyle w:val="ListParagraph"/>
        <w:numPr>
          <w:ilvl w:val="1"/>
          <w:numId w:val="11"/>
        </w:numPr>
      </w:pPr>
      <w:r>
        <w:t>Also, this only includes monsters from the MM, VGM, and MToF.</w:t>
      </w:r>
    </w:p>
    <w:sectPr w:rsidR="001031A7" w:rsidRPr="007B562B" w:rsidSect="001D09B8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85A24" w14:textId="77777777" w:rsidR="00465F80" w:rsidRDefault="00465F80" w:rsidP="00CC7EAC">
      <w:r>
        <w:separator/>
      </w:r>
    </w:p>
    <w:p w14:paraId="1606FEA2" w14:textId="77777777" w:rsidR="00465F80" w:rsidRDefault="00465F80" w:rsidP="00CC7EAC"/>
    <w:p w14:paraId="25634161" w14:textId="77777777" w:rsidR="00465F80" w:rsidRDefault="00465F80" w:rsidP="00CC7EAC"/>
    <w:p w14:paraId="6BCFE660" w14:textId="77777777" w:rsidR="00465F80" w:rsidRDefault="00465F80" w:rsidP="00CC7EAC"/>
  </w:endnote>
  <w:endnote w:type="continuationSeparator" w:id="0">
    <w:p w14:paraId="3EC78028" w14:textId="77777777" w:rsidR="00465F80" w:rsidRDefault="00465F80" w:rsidP="00CC7EAC">
      <w:r>
        <w:continuationSeparator/>
      </w:r>
    </w:p>
    <w:p w14:paraId="068C4651" w14:textId="77777777" w:rsidR="00465F80" w:rsidRDefault="00465F80" w:rsidP="00CC7EAC"/>
    <w:p w14:paraId="4E72455A" w14:textId="77777777" w:rsidR="00465F80" w:rsidRDefault="00465F80" w:rsidP="00CC7EAC"/>
    <w:p w14:paraId="10DB62D1" w14:textId="77777777" w:rsidR="00465F80" w:rsidRDefault="00465F8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BFB4" w14:textId="77777777" w:rsidR="00465F80" w:rsidRDefault="00465F80" w:rsidP="00CC7EAC">
      <w:r>
        <w:separator/>
      </w:r>
    </w:p>
    <w:p w14:paraId="2277006F" w14:textId="77777777" w:rsidR="00465F80" w:rsidRDefault="00465F80" w:rsidP="00CC7EAC"/>
    <w:p w14:paraId="4A5863F6" w14:textId="77777777" w:rsidR="00465F80" w:rsidRDefault="00465F80" w:rsidP="00CC7EAC"/>
    <w:p w14:paraId="3BFFB2B4" w14:textId="77777777" w:rsidR="00465F80" w:rsidRDefault="00465F80" w:rsidP="00CC7EAC"/>
  </w:footnote>
  <w:footnote w:type="continuationSeparator" w:id="0">
    <w:p w14:paraId="103D46EE" w14:textId="77777777" w:rsidR="00465F80" w:rsidRDefault="00465F80" w:rsidP="00CC7EAC">
      <w:r>
        <w:continuationSeparator/>
      </w:r>
    </w:p>
    <w:p w14:paraId="19D6D6CE" w14:textId="77777777" w:rsidR="00465F80" w:rsidRDefault="00465F80" w:rsidP="00CC7EAC"/>
    <w:p w14:paraId="61FB551B" w14:textId="77777777" w:rsidR="00465F80" w:rsidRDefault="00465F80" w:rsidP="00CC7EAC"/>
    <w:p w14:paraId="01FCD676" w14:textId="77777777" w:rsidR="00465F80" w:rsidRDefault="00465F80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B1DC" w14:textId="77777777" w:rsidR="00B53641" w:rsidRPr="00B75FAF" w:rsidRDefault="00B53641" w:rsidP="00CC7EAC">
    <w:pPr>
      <w:pStyle w:val="Header"/>
    </w:pPr>
  </w:p>
  <w:p w14:paraId="45A9F82C" w14:textId="77777777" w:rsidR="00B53641" w:rsidRDefault="00B53641" w:rsidP="00CC7E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16617"/>
    <w:multiLevelType w:val="hybridMultilevel"/>
    <w:tmpl w:val="8EA0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ttachedTemplate r:id="rId1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2B"/>
    <w:rsid w:val="0002600C"/>
    <w:rsid w:val="0002706D"/>
    <w:rsid w:val="00030DD4"/>
    <w:rsid w:val="00062B1F"/>
    <w:rsid w:val="000706C4"/>
    <w:rsid w:val="00084B42"/>
    <w:rsid w:val="00091CDF"/>
    <w:rsid w:val="000B3AE2"/>
    <w:rsid w:val="000D0E68"/>
    <w:rsid w:val="000D7DAA"/>
    <w:rsid w:val="000E11DE"/>
    <w:rsid w:val="000E193F"/>
    <w:rsid w:val="000E23C2"/>
    <w:rsid w:val="00100806"/>
    <w:rsid w:val="00101275"/>
    <w:rsid w:val="001031A7"/>
    <w:rsid w:val="00104142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742AE"/>
    <w:rsid w:val="002A6404"/>
    <w:rsid w:val="002A7BA9"/>
    <w:rsid w:val="002B5508"/>
    <w:rsid w:val="002C4B3E"/>
    <w:rsid w:val="003162B5"/>
    <w:rsid w:val="00316704"/>
    <w:rsid w:val="0034633E"/>
    <w:rsid w:val="0035744F"/>
    <w:rsid w:val="00367B77"/>
    <w:rsid w:val="003B2C03"/>
    <w:rsid w:val="0041597F"/>
    <w:rsid w:val="00432B30"/>
    <w:rsid w:val="0046544B"/>
    <w:rsid w:val="00465F80"/>
    <w:rsid w:val="004A0407"/>
    <w:rsid w:val="004B02C6"/>
    <w:rsid w:val="00502D84"/>
    <w:rsid w:val="00517B89"/>
    <w:rsid w:val="00536CD1"/>
    <w:rsid w:val="00543FF9"/>
    <w:rsid w:val="00570604"/>
    <w:rsid w:val="005A446B"/>
    <w:rsid w:val="005B7981"/>
    <w:rsid w:val="005C1388"/>
    <w:rsid w:val="005E6659"/>
    <w:rsid w:val="006155F6"/>
    <w:rsid w:val="006232F5"/>
    <w:rsid w:val="00626D40"/>
    <w:rsid w:val="00657848"/>
    <w:rsid w:val="00682ACF"/>
    <w:rsid w:val="006A598A"/>
    <w:rsid w:val="006C7777"/>
    <w:rsid w:val="006D6388"/>
    <w:rsid w:val="006E7FE1"/>
    <w:rsid w:val="006F6C83"/>
    <w:rsid w:val="0070268A"/>
    <w:rsid w:val="00716429"/>
    <w:rsid w:val="00724C81"/>
    <w:rsid w:val="00733D80"/>
    <w:rsid w:val="00785EBA"/>
    <w:rsid w:val="007B0AB1"/>
    <w:rsid w:val="007B562B"/>
    <w:rsid w:val="007D5319"/>
    <w:rsid w:val="007D578C"/>
    <w:rsid w:val="007E5CB1"/>
    <w:rsid w:val="00865393"/>
    <w:rsid w:val="00872F0D"/>
    <w:rsid w:val="008A1B5D"/>
    <w:rsid w:val="008A56BC"/>
    <w:rsid w:val="008B7DEC"/>
    <w:rsid w:val="008C08CC"/>
    <w:rsid w:val="008C29DD"/>
    <w:rsid w:val="008D2BC3"/>
    <w:rsid w:val="008D362A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71171"/>
    <w:rsid w:val="00AA5215"/>
    <w:rsid w:val="00AC1981"/>
    <w:rsid w:val="00AF4F8D"/>
    <w:rsid w:val="00B53641"/>
    <w:rsid w:val="00B712FA"/>
    <w:rsid w:val="00B75FAF"/>
    <w:rsid w:val="00B83DF3"/>
    <w:rsid w:val="00BA2018"/>
    <w:rsid w:val="00BA38C5"/>
    <w:rsid w:val="00BB358E"/>
    <w:rsid w:val="00BB5F91"/>
    <w:rsid w:val="00BC320A"/>
    <w:rsid w:val="00BC3FE0"/>
    <w:rsid w:val="00BD4F10"/>
    <w:rsid w:val="00C00043"/>
    <w:rsid w:val="00C01015"/>
    <w:rsid w:val="00C069E2"/>
    <w:rsid w:val="00C5277C"/>
    <w:rsid w:val="00C71759"/>
    <w:rsid w:val="00C8718B"/>
    <w:rsid w:val="00C901AC"/>
    <w:rsid w:val="00C912D2"/>
    <w:rsid w:val="00CA6C77"/>
    <w:rsid w:val="00CC7EAC"/>
    <w:rsid w:val="00CD5D01"/>
    <w:rsid w:val="00CE5241"/>
    <w:rsid w:val="00CF1E86"/>
    <w:rsid w:val="00D3380F"/>
    <w:rsid w:val="00D70AE0"/>
    <w:rsid w:val="00D83BBF"/>
    <w:rsid w:val="00DA1BE9"/>
    <w:rsid w:val="00DC34E6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30C55"/>
    <w:rsid w:val="00F466B7"/>
    <w:rsid w:val="00F47842"/>
    <w:rsid w:val="00F82404"/>
    <w:rsid w:val="00F84D51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1EE69DDE"/>
  <w15:chartTrackingRefBased/>
  <w15:docId w15:val="{D834138D-88FA-4757-92F8-0C6B7DF1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%20Styliz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8D61-6992-40B6-868E-4314AD6E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 Stylized.dotx</Template>
  <TotalTime>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5</cp:revision>
  <dcterms:created xsi:type="dcterms:W3CDTF">2018-06-01T20:17:00Z</dcterms:created>
  <dcterms:modified xsi:type="dcterms:W3CDTF">2018-07-16T22:34:00Z</dcterms:modified>
</cp:coreProperties>
</file>