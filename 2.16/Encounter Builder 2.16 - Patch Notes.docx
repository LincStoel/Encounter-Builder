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54F3C316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6E6F1C">
        <w:t>6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2ADB6111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7F1E95">
        <w:t>6</w:t>
      </w:r>
    </w:p>
    <w:p w14:paraId="214900F1" w14:textId="3C26D3AA" w:rsidR="00473802" w:rsidRDefault="00473802" w:rsidP="00A13A30">
      <w:pPr>
        <w:pStyle w:val="Heading3"/>
      </w:pPr>
      <w:r>
        <w:t>Changes</w:t>
      </w:r>
    </w:p>
    <w:p w14:paraId="7A092CB9" w14:textId="066745CA" w:rsidR="00473802" w:rsidRDefault="00473802" w:rsidP="00473802">
      <w:pPr>
        <w:pStyle w:val="ListParagraph"/>
        <w:numPr>
          <w:ilvl w:val="0"/>
          <w:numId w:val="30"/>
        </w:numPr>
      </w:pPr>
      <w:r>
        <w:t xml:space="preserve">Added Highlighting to the character sheet to show required fields in green and optional in dark </w:t>
      </w:r>
      <w:r w:rsidR="00BA294E">
        <w:t>grey</w:t>
      </w:r>
      <w:r w:rsidR="009E558E">
        <w:t>.</w:t>
      </w:r>
    </w:p>
    <w:p w14:paraId="6AB26FD1" w14:textId="42ED158C" w:rsidR="00BA0750" w:rsidRDefault="00BA0750" w:rsidP="00473802">
      <w:pPr>
        <w:pStyle w:val="ListParagraph"/>
        <w:numPr>
          <w:ilvl w:val="0"/>
          <w:numId w:val="30"/>
        </w:numPr>
      </w:pPr>
      <w:r>
        <w:t>Hide Encounter sheet after clearing</w:t>
      </w:r>
      <w:r w:rsidR="00295F19">
        <w:t xml:space="preserve">, reshow by generating an </w:t>
      </w:r>
      <w:r w:rsidR="00BA294E">
        <w:t>encounter</w:t>
      </w:r>
      <w:r w:rsidR="009E558E">
        <w:t>.</w:t>
      </w:r>
    </w:p>
    <w:p w14:paraId="5F7BFEE5" w14:textId="76541CDE" w:rsidR="0035270B" w:rsidRDefault="0035270B" w:rsidP="00473802">
      <w:pPr>
        <w:pStyle w:val="ListParagraph"/>
        <w:numPr>
          <w:ilvl w:val="0"/>
          <w:numId w:val="30"/>
        </w:numPr>
      </w:pPr>
      <w:r>
        <w:t>Added tooltip to the Show/Hide Attributes window</w:t>
      </w:r>
      <w:r w:rsidR="009E558E">
        <w:t>.</w:t>
      </w:r>
    </w:p>
    <w:p w14:paraId="2069BDC2" w14:textId="0A3B17E0" w:rsidR="008645E4" w:rsidRDefault="008645E4" w:rsidP="00473802">
      <w:pPr>
        <w:pStyle w:val="ListParagraph"/>
        <w:numPr>
          <w:ilvl w:val="0"/>
          <w:numId w:val="30"/>
        </w:numPr>
      </w:pPr>
      <w:r>
        <w:t>Added some quick</w:t>
      </w:r>
      <w:r w:rsidR="00A333F2">
        <w:t xml:space="preserve"> </w:t>
      </w:r>
      <w:r>
        <w:t>start info to the clear character information function that should help guide usage</w:t>
      </w:r>
      <w:r w:rsidR="009E558E">
        <w:t>.</w:t>
      </w:r>
    </w:p>
    <w:p w14:paraId="4B37BD1C" w14:textId="3CECD6FA" w:rsidR="003D7F05" w:rsidRDefault="003D7F05" w:rsidP="00473802">
      <w:pPr>
        <w:pStyle w:val="ListParagraph"/>
        <w:numPr>
          <w:ilvl w:val="0"/>
          <w:numId w:val="30"/>
        </w:numPr>
      </w:pPr>
      <w:r>
        <w:t>Altered some tooltips to be more informative</w:t>
      </w:r>
      <w:r w:rsidR="009E558E">
        <w:t>.</w:t>
      </w:r>
    </w:p>
    <w:p w14:paraId="45964D44" w14:textId="65000032" w:rsidR="003D7F05" w:rsidRDefault="003D7F05" w:rsidP="00473802">
      <w:pPr>
        <w:pStyle w:val="ListParagraph"/>
        <w:numPr>
          <w:ilvl w:val="0"/>
          <w:numId w:val="30"/>
        </w:numPr>
      </w:pPr>
      <w:r>
        <w:t>Added data validation to certain player sheet cells</w:t>
      </w:r>
      <w:r w:rsidR="009E558E">
        <w:t>.</w:t>
      </w:r>
    </w:p>
    <w:p w14:paraId="490F6D6C" w14:textId="4C147407" w:rsidR="00256C35" w:rsidRDefault="00256C35" w:rsidP="00256C35">
      <w:pPr>
        <w:pStyle w:val="ListParagraph"/>
        <w:numPr>
          <w:ilvl w:val="0"/>
          <w:numId w:val="30"/>
        </w:numPr>
      </w:pPr>
      <w:r>
        <w:t>Added “Options” header to the encounter options</w:t>
      </w:r>
      <w:r w:rsidR="009E558E">
        <w:t>.</w:t>
      </w:r>
    </w:p>
    <w:p w14:paraId="263F7EB7" w14:textId="10C0F055" w:rsidR="005933A7" w:rsidRPr="00473802" w:rsidRDefault="005933A7" w:rsidP="00256C35">
      <w:pPr>
        <w:pStyle w:val="ListParagraph"/>
        <w:numPr>
          <w:ilvl w:val="0"/>
          <w:numId w:val="30"/>
        </w:numPr>
      </w:pPr>
      <w:r>
        <w:t>Bolded some headings for ease of reading</w:t>
      </w:r>
    </w:p>
    <w:p w14:paraId="4BF75164" w14:textId="6DBDB155" w:rsidR="00F85055" w:rsidRDefault="00A13A30" w:rsidP="00A13A30">
      <w:pPr>
        <w:pStyle w:val="Heading3"/>
      </w:pPr>
      <w:r>
        <w:t>Bug Fixes</w:t>
      </w:r>
    </w:p>
    <w:p w14:paraId="6D091EC8" w14:textId="26B69313" w:rsidR="006C1530" w:rsidRPr="00C9016F" w:rsidRDefault="00FB6025" w:rsidP="006E6F1C">
      <w:pPr>
        <w:pStyle w:val="ListParagraph"/>
        <w:numPr>
          <w:ilvl w:val="0"/>
          <w:numId w:val="27"/>
        </w:numPr>
      </w:pPr>
      <w:r>
        <w:t xml:space="preserve">Removed ActiveX dropdowns from the encounter builder </w:t>
      </w:r>
      <w:r w:rsidR="00BA294E">
        <w:t>pages (Mac users rejoice!)</w:t>
      </w:r>
    </w:p>
    <w:sectPr w:rsidR="006C1530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C574" w14:textId="77777777" w:rsidR="007B18EF" w:rsidRDefault="007B18EF" w:rsidP="00CC7EAC">
      <w:r>
        <w:separator/>
      </w:r>
    </w:p>
    <w:p w14:paraId="75C0AFAE" w14:textId="77777777" w:rsidR="007B18EF" w:rsidRDefault="007B18EF" w:rsidP="00CC7EAC"/>
    <w:p w14:paraId="7C209D6B" w14:textId="77777777" w:rsidR="007B18EF" w:rsidRDefault="007B18EF" w:rsidP="00CC7EAC"/>
    <w:p w14:paraId="0A4411C7" w14:textId="77777777" w:rsidR="007B18EF" w:rsidRDefault="007B18EF" w:rsidP="00CC7EAC"/>
  </w:endnote>
  <w:endnote w:type="continuationSeparator" w:id="0">
    <w:p w14:paraId="48B4FD1A" w14:textId="77777777" w:rsidR="007B18EF" w:rsidRDefault="007B18EF" w:rsidP="00CC7EAC">
      <w:r>
        <w:continuationSeparator/>
      </w:r>
    </w:p>
    <w:p w14:paraId="625E9733" w14:textId="77777777" w:rsidR="007B18EF" w:rsidRDefault="007B18EF" w:rsidP="00CC7EAC"/>
    <w:p w14:paraId="61DB67AD" w14:textId="77777777" w:rsidR="007B18EF" w:rsidRDefault="007B18EF" w:rsidP="00CC7EAC"/>
    <w:p w14:paraId="3925441F" w14:textId="77777777" w:rsidR="007B18EF" w:rsidRDefault="007B18EF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A95BB6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A8AF" w14:textId="77777777" w:rsidR="007B18EF" w:rsidRDefault="007B18EF" w:rsidP="00CC7EAC">
      <w:r>
        <w:separator/>
      </w:r>
    </w:p>
    <w:p w14:paraId="57122C1F" w14:textId="77777777" w:rsidR="007B18EF" w:rsidRDefault="007B18EF" w:rsidP="00CC7EAC"/>
    <w:p w14:paraId="6F338656" w14:textId="77777777" w:rsidR="007B18EF" w:rsidRDefault="007B18EF" w:rsidP="00CC7EAC"/>
    <w:p w14:paraId="26B592B8" w14:textId="77777777" w:rsidR="007B18EF" w:rsidRDefault="007B18EF" w:rsidP="00CC7EAC"/>
  </w:footnote>
  <w:footnote w:type="continuationSeparator" w:id="0">
    <w:p w14:paraId="577FF186" w14:textId="77777777" w:rsidR="007B18EF" w:rsidRDefault="007B18EF" w:rsidP="00CC7EAC">
      <w:r>
        <w:continuationSeparator/>
      </w:r>
    </w:p>
    <w:p w14:paraId="62617646" w14:textId="77777777" w:rsidR="007B18EF" w:rsidRDefault="007B18EF" w:rsidP="00CC7EAC"/>
    <w:p w14:paraId="5003380A" w14:textId="77777777" w:rsidR="007B18EF" w:rsidRDefault="007B18EF" w:rsidP="00CC7EAC"/>
    <w:p w14:paraId="2689C4F4" w14:textId="77777777" w:rsidR="007B18EF" w:rsidRDefault="007B18EF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9BDC" w14:textId="77777777" w:rsidR="00C06346" w:rsidRDefault="005933A7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1032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3DAC" w14:textId="77777777" w:rsidR="00C06346" w:rsidRDefault="005933A7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1031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3D66" w14:textId="77777777" w:rsidR="00C06346" w:rsidRDefault="005933A7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1035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CCA7" w14:textId="77777777" w:rsidR="006502C9" w:rsidRPr="00B75FAF" w:rsidRDefault="005933A7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1036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602D" w14:textId="77777777" w:rsidR="00C06346" w:rsidRDefault="005933A7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1034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7DCEB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6149"/>
    <w:multiLevelType w:val="hybridMultilevel"/>
    <w:tmpl w:val="D6CAA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B3008"/>
    <w:multiLevelType w:val="hybridMultilevel"/>
    <w:tmpl w:val="CB5E6C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C6E21"/>
    <w:multiLevelType w:val="hybridMultilevel"/>
    <w:tmpl w:val="C1F8C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D4746"/>
    <w:multiLevelType w:val="hybridMultilevel"/>
    <w:tmpl w:val="7F844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F1FCD"/>
    <w:multiLevelType w:val="hybridMultilevel"/>
    <w:tmpl w:val="4DF4D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18231">
    <w:abstractNumId w:val="21"/>
  </w:num>
  <w:num w:numId="2" w16cid:durableId="449978509">
    <w:abstractNumId w:val="27"/>
  </w:num>
  <w:num w:numId="3" w16cid:durableId="404112543">
    <w:abstractNumId w:val="29"/>
  </w:num>
  <w:num w:numId="4" w16cid:durableId="1242060337">
    <w:abstractNumId w:val="2"/>
  </w:num>
  <w:num w:numId="5" w16cid:durableId="2105492683">
    <w:abstractNumId w:val="3"/>
  </w:num>
  <w:num w:numId="6" w16cid:durableId="45614693">
    <w:abstractNumId w:val="17"/>
  </w:num>
  <w:num w:numId="7" w16cid:durableId="675309732">
    <w:abstractNumId w:val="13"/>
  </w:num>
  <w:num w:numId="8" w16cid:durableId="1888298684">
    <w:abstractNumId w:val="18"/>
  </w:num>
  <w:num w:numId="9" w16cid:durableId="1432748109">
    <w:abstractNumId w:val="24"/>
  </w:num>
  <w:num w:numId="10" w16cid:durableId="1444031129">
    <w:abstractNumId w:val="25"/>
  </w:num>
  <w:num w:numId="11" w16cid:durableId="1961649624">
    <w:abstractNumId w:val="22"/>
  </w:num>
  <w:num w:numId="12" w16cid:durableId="425611195">
    <w:abstractNumId w:val="28"/>
  </w:num>
  <w:num w:numId="13" w16cid:durableId="1388457089">
    <w:abstractNumId w:val="16"/>
  </w:num>
  <w:num w:numId="14" w16cid:durableId="1775783522">
    <w:abstractNumId w:val="0"/>
  </w:num>
  <w:num w:numId="15" w16cid:durableId="697631019">
    <w:abstractNumId w:val="1"/>
  </w:num>
  <w:num w:numId="16" w16cid:durableId="1298758363">
    <w:abstractNumId w:val="7"/>
  </w:num>
  <w:num w:numId="17" w16cid:durableId="1838886028">
    <w:abstractNumId w:val="6"/>
  </w:num>
  <w:num w:numId="18" w16cid:durableId="379741896">
    <w:abstractNumId w:val="15"/>
  </w:num>
  <w:num w:numId="19" w16cid:durableId="86848245">
    <w:abstractNumId w:val="4"/>
  </w:num>
  <w:num w:numId="20" w16cid:durableId="697437758">
    <w:abstractNumId w:val="8"/>
  </w:num>
  <w:num w:numId="21" w16cid:durableId="1420709049">
    <w:abstractNumId w:val="10"/>
  </w:num>
  <w:num w:numId="22" w16cid:durableId="2142115275">
    <w:abstractNumId w:val="20"/>
  </w:num>
  <w:num w:numId="23" w16cid:durableId="835417004">
    <w:abstractNumId w:val="12"/>
  </w:num>
  <w:num w:numId="24" w16cid:durableId="1568758129">
    <w:abstractNumId w:val="14"/>
  </w:num>
  <w:num w:numId="25" w16cid:durableId="598100828">
    <w:abstractNumId w:val="5"/>
  </w:num>
  <w:num w:numId="26" w16cid:durableId="1836610690">
    <w:abstractNumId w:val="9"/>
  </w:num>
  <w:num w:numId="27" w16cid:durableId="1631936528">
    <w:abstractNumId w:val="19"/>
  </w:num>
  <w:num w:numId="28" w16cid:durableId="2073035635">
    <w:abstractNumId w:val="23"/>
  </w:num>
  <w:num w:numId="29" w16cid:durableId="64039779">
    <w:abstractNumId w:val="11"/>
  </w:num>
  <w:num w:numId="30" w16cid:durableId="15975945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50">
      <o:colormru v:ext="edit" colors="#ff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14A85"/>
    <w:rsid w:val="0002600C"/>
    <w:rsid w:val="0002706D"/>
    <w:rsid w:val="00030DD4"/>
    <w:rsid w:val="00062B1F"/>
    <w:rsid w:val="00066D16"/>
    <w:rsid w:val="000706C4"/>
    <w:rsid w:val="00083BAA"/>
    <w:rsid w:val="00084B42"/>
    <w:rsid w:val="0008557D"/>
    <w:rsid w:val="00091CDF"/>
    <w:rsid w:val="000A1349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5491D"/>
    <w:rsid w:val="00182D83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1D43F1"/>
    <w:rsid w:val="001E6B63"/>
    <w:rsid w:val="001F2F03"/>
    <w:rsid w:val="001F34AF"/>
    <w:rsid w:val="002000FF"/>
    <w:rsid w:val="002107FE"/>
    <w:rsid w:val="0022238A"/>
    <w:rsid w:val="00225C2C"/>
    <w:rsid w:val="00225E10"/>
    <w:rsid w:val="002357B5"/>
    <w:rsid w:val="0024595E"/>
    <w:rsid w:val="00256C35"/>
    <w:rsid w:val="002742AE"/>
    <w:rsid w:val="00277AB2"/>
    <w:rsid w:val="00292910"/>
    <w:rsid w:val="00295F19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2885"/>
    <w:rsid w:val="00313187"/>
    <w:rsid w:val="003162B5"/>
    <w:rsid w:val="00316704"/>
    <w:rsid w:val="00322594"/>
    <w:rsid w:val="00334FC6"/>
    <w:rsid w:val="00342F11"/>
    <w:rsid w:val="0034633E"/>
    <w:rsid w:val="0035270B"/>
    <w:rsid w:val="0035744F"/>
    <w:rsid w:val="00365A38"/>
    <w:rsid w:val="00367B77"/>
    <w:rsid w:val="00374377"/>
    <w:rsid w:val="003829EC"/>
    <w:rsid w:val="00384C1B"/>
    <w:rsid w:val="003856DF"/>
    <w:rsid w:val="0039197D"/>
    <w:rsid w:val="0039236B"/>
    <w:rsid w:val="00394046"/>
    <w:rsid w:val="00395EFB"/>
    <w:rsid w:val="00396FC5"/>
    <w:rsid w:val="003A3482"/>
    <w:rsid w:val="003B2C03"/>
    <w:rsid w:val="003B3778"/>
    <w:rsid w:val="003D7F05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7380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33A7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4C33"/>
    <w:rsid w:val="006155F6"/>
    <w:rsid w:val="006232F5"/>
    <w:rsid w:val="00626D40"/>
    <w:rsid w:val="006502C9"/>
    <w:rsid w:val="006533E9"/>
    <w:rsid w:val="00660BAE"/>
    <w:rsid w:val="0067722E"/>
    <w:rsid w:val="00680226"/>
    <w:rsid w:val="00682ACF"/>
    <w:rsid w:val="006A598A"/>
    <w:rsid w:val="006B61A7"/>
    <w:rsid w:val="006C1530"/>
    <w:rsid w:val="006C1F63"/>
    <w:rsid w:val="006C7777"/>
    <w:rsid w:val="006D56E4"/>
    <w:rsid w:val="006D6388"/>
    <w:rsid w:val="006E153A"/>
    <w:rsid w:val="006E6F1C"/>
    <w:rsid w:val="006E7FE1"/>
    <w:rsid w:val="006F5D52"/>
    <w:rsid w:val="006F6C83"/>
    <w:rsid w:val="006F7E01"/>
    <w:rsid w:val="00700CCD"/>
    <w:rsid w:val="00701A5A"/>
    <w:rsid w:val="00716429"/>
    <w:rsid w:val="00724C81"/>
    <w:rsid w:val="007279CD"/>
    <w:rsid w:val="00733D80"/>
    <w:rsid w:val="00760C5E"/>
    <w:rsid w:val="00764112"/>
    <w:rsid w:val="00765829"/>
    <w:rsid w:val="00766651"/>
    <w:rsid w:val="00785EBA"/>
    <w:rsid w:val="007B0AB1"/>
    <w:rsid w:val="007B18EF"/>
    <w:rsid w:val="007B6619"/>
    <w:rsid w:val="007C72BA"/>
    <w:rsid w:val="007D3986"/>
    <w:rsid w:val="007D5319"/>
    <w:rsid w:val="007E5CB1"/>
    <w:rsid w:val="007F1E95"/>
    <w:rsid w:val="00812E40"/>
    <w:rsid w:val="00833E81"/>
    <w:rsid w:val="00836719"/>
    <w:rsid w:val="00841CE8"/>
    <w:rsid w:val="0084667D"/>
    <w:rsid w:val="00860903"/>
    <w:rsid w:val="008645E4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8E3B0D"/>
    <w:rsid w:val="00933FE5"/>
    <w:rsid w:val="00937E8A"/>
    <w:rsid w:val="00945C5C"/>
    <w:rsid w:val="00950B20"/>
    <w:rsid w:val="00952599"/>
    <w:rsid w:val="00964020"/>
    <w:rsid w:val="00974570"/>
    <w:rsid w:val="0097537D"/>
    <w:rsid w:val="00983655"/>
    <w:rsid w:val="009970A6"/>
    <w:rsid w:val="009B3FF8"/>
    <w:rsid w:val="009B4C92"/>
    <w:rsid w:val="009D1079"/>
    <w:rsid w:val="009D4A4E"/>
    <w:rsid w:val="009E558E"/>
    <w:rsid w:val="009E6EB8"/>
    <w:rsid w:val="009F391D"/>
    <w:rsid w:val="009F53FF"/>
    <w:rsid w:val="00A13A30"/>
    <w:rsid w:val="00A234E3"/>
    <w:rsid w:val="00A333F2"/>
    <w:rsid w:val="00A348EC"/>
    <w:rsid w:val="00A40720"/>
    <w:rsid w:val="00A55407"/>
    <w:rsid w:val="00A61F3A"/>
    <w:rsid w:val="00A71171"/>
    <w:rsid w:val="00A8075D"/>
    <w:rsid w:val="00A8280A"/>
    <w:rsid w:val="00A93B04"/>
    <w:rsid w:val="00A95BB6"/>
    <w:rsid w:val="00AA5215"/>
    <w:rsid w:val="00AB281E"/>
    <w:rsid w:val="00AC1981"/>
    <w:rsid w:val="00AC43B6"/>
    <w:rsid w:val="00AF4F8D"/>
    <w:rsid w:val="00B01721"/>
    <w:rsid w:val="00B04B49"/>
    <w:rsid w:val="00B11101"/>
    <w:rsid w:val="00B14F0E"/>
    <w:rsid w:val="00B53641"/>
    <w:rsid w:val="00B712FA"/>
    <w:rsid w:val="00B75FAF"/>
    <w:rsid w:val="00B83DF3"/>
    <w:rsid w:val="00B87235"/>
    <w:rsid w:val="00B90644"/>
    <w:rsid w:val="00B951B4"/>
    <w:rsid w:val="00B9617B"/>
    <w:rsid w:val="00BA0750"/>
    <w:rsid w:val="00BA2018"/>
    <w:rsid w:val="00BA294E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BE7144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8763F"/>
    <w:rsid w:val="00DA1BE9"/>
    <w:rsid w:val="00DA7616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50917"/>
    <w:rsid w:val="00E617E8"/>
    <w:rsid w:val="00E85341"/>
    <w:rsid w:val="00E85CB0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50DF9"/>
    <w:rsid w:val="00F70456"/>
    <w:rsid w:val="00F742C4"/>
    <w:rsid w:val="00F82404"/>
    <w:rsid w:val="00F83543"/>
    <w:rsid w:val="00F839F6"/>
    <w:rsid w:val="00F84D51"/>
    <w:rsid w:val="00F85055"/>
    <w:rsid w:val="00F860AA"/>
    <w:rsid w:val="00F9539C"/>
    <w:rsid w:val="00F97F95"/>
    <w:rsid w:val="00FB12D3"/>
    <w:rsid w:val="00FB1FF6"/>
    <w:rsid w:val="00FB23A5"/>
    <w:rsid w:val="00FB602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7D6F21D6"/>
  <w15:docId w15:val="{33145639-8273-4B74-BA74-90A2140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E9A9-2550-4BFA-A3C7-A8890D64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2596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</dc:creator>
  <cp:keywords/>
  <dc:description/>
  <cp:lastModifiedBy>Linc Stoel</cp:lastModifiedBy>
  <cp:revision>159</cp:revision>
  <dcterms:created xsi:type="dcterms:W3CDTF">2018-07-24T14:58:00Z</dcterms:created>
  <dcterms:modified xsi:type="dcterms:W3CDTF">2023-05-17T18:51:00Z</dcterms:modified>
</cp:coreProperties>
</file>