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315038D" w14:textId="443C5CB7" w:rsidR="00CC7EAC" w:rsidRDefault="006502C9" w:rsidP="006502C9">
      <w:pPr>
        <w:pStyle w:val="Title"/>
        <w:tabs>
          <w:tab w:val="left" w:pos="1170"/>
          <w:tab w:val="center" w:pos="5400"/>
        </w:tabs>
        <w:jc w:val="left"/>
      </w:pPr>
      <w:r>
        <w:tab/>
      </w:r>
      <w:r>
        <w:tab/>
      </w:r>
      <w:r w:rsidR="00B87235">
        <w:t xml:space="preserve">Encounter Builder </w:t>
      </w:r>
      <w:r w:rsidR="00471FD2">
        <w:t>Patch Notes</w:t>
      </w:r>
    </w:p>
    <w:p w14:paraId="2438974D" w14:textId="0277EA7E" w:rsidR="00B87235" w:rsidRPr="00B87235" w:rsidRDefault="00B87235" w:rsidP="00B87235">
      <w:pPr>
        <w:pStyle w:val="Subtitle"/>
        <w:jc w:val="center"/>
      </w:pPr>
      <w:r>
        <w:t>V2.5</w:t>
      </w:r>
      <w:r w:rsidR="00871F6F">
        <w:t>.</w:t>
      </w:r>
      <w:r w:rsidR="00DB1763">
        <w:t>2</w:t>
      </w:r>
    </w:p>
    <w:p w14:paraId="5835E9E6" w14:textId="0377170A" w:rsidR="000706C4" w:rsidRPr="000706C4" w:rsidRDefault="000706C4" w:rsidP="000706C4">
      <w:pPr>
        <w:pStyle w:val="Subtitle"/>
        <w:jc w:val="center"/>
      </w:pPr>
    </w:p>
    <w:p w14:paraId="275B06CF" w14:textId="77777777" w:rsidR="00091CDF" w:rsidRDefault="00091CDF" w:rsidP="00CC7EAC"/>
    <w:p w14:paraId="6A20ED0B" w14:textId="77777777" w:rsidR="00091CDF" w:rsidRDefault="00091CDF" w:rsidP="00CC7EAC">
      <w:pPr>
        <w:sectPr w:rsidR="00091CDF" w:rsidSect="000706C4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5220" w:right="720" w:bottom="720" w:left="720" w:header="720" w:footer="720" w:gutter="0"/>
          <w:cols w:space="144"/>
          <w:docGrid w:linePitch="360"/>
        </w:sectPr>
      </w:pPr>
    </w:p>
    <w:p w14:paraId="67B59F05" w14:textId="77777777" w:rsidR="00B04B49" w:rsidRDefault="00B04B49" w:rsidP="00B04B49">
      <w:pPr>
        <w:pStyle w:val="Heading2"/>
      </w:pPr>
      <w:r>
        <w:lastRenderedPageBreak/>
        <w:t>Patch Notes 2.5.2:</w:t>
      </w:r>
    </w:p>
    <w:p w14:paraId="3DA269EB" w14:textId="77777777" w:rsidR="00B04B49" w:rsidRDefault="00B04B49" w:rsidP="00B04B49">
      <w:pPr>
        <w:pStyle w:val="Heading3"/>
      </w:pPr>
      <w:r>
        <w:t>Bug fix</w:t>
      </w:r>
    </w:p>
    <w:p w14:paraId="1AC633D1" w14:textId="77777777" w:rsidR="00B04B49" w:rsidRDefault="00B04B49" w:rsidP="00B04B49">
      <w:pPr>
        <w:pStyle w:val="ListParagraph"/>
        <w:numPr>
          <w:ilvl w:val="0"/>
          <w:numId w:val="15"/>
        </w:numPr>
      </w:pPr>
      <w:r>
        <w:t>Fixed critical problem with calculating hp for added creatures on the readied encounter tab.</w:t>
      </w:r>
    </w:p>
    <w:p w14:paraId="40BE8B6E" w14:textId="2D7C4A1B" w:rsidR="00B04B49" w:rsidRDefault="00B04B49" w:rsidP="00B04B49">
      <w:pPr>
        <w:pStyle w:val="ListParagraph"/>
        <w:numPr>
          <w:ilvl w:val="0"/>
          <w:numId w:val="15"/>
        </w:numPr>
      </w:pPr>
      <w:r>
        <w:t>Fixed issue where the open blank in a new window buttons crashed.</w:t>
      </w:r>
    </w:p>
    <w:p w14:paraId="1433BA50" w14:textId="77424B3C" w:rsidR="00B04B49" w:rsidRDefault="00B04B49" w:rsidP="00B04B49">
      <w:pPr>
        <w:pStyle w:val="ListParagraph"/>
        <w:numPr>
          <w:ilvl w:val="0"/>
          <w:numId w:val="15"/>
        </w:numPr>
      </w:pPr>
      <w:r>
        <w:t>Hopefully fixed bugs with view/load encounter buttons and invalid name errors on encounter builder tab</w:t>
      </w:r>
    </w:p>
    <w:p w14:paraId="454D3462" w14:textId="55F45163" w:rsidR="005B4BB4" w:rsidRDefault="005B4BB4" w:rsidP="00B04B49">
      <w:pPr>
        <w:pStyle w:val="ListParagraph"/>
        <w:numPr>
          <w:ilvl w:val="0"/>
          <w:numId w:val="15"/>
        </w:numPr>
      </w:pPr>
      <w:r>
        <w:t>Fixed initiative tracker new window button so it resizes when columns change width</w:t>
      </w:r>
    </w:p>
    <w:p w14:paraId="68F7BEC5" w14:textId="77777777" w:rsidR="00B04B49" w:rsidRDefault="00B04B49" w:rsidP="00B04B49">
      <w:pPr>
        <w:pStyle w:val="Heading3"/>
      </w:pPr>
      <w:r>
        <w:t>Additions</w:t>
      </w:r>
    </w:p>
    <w:p w14:paraId="035E742C" w14:textId="77777777" w:rsidR="00B04B49" w:rsidRDefault="00B04B49" w:rsidP="00B04B49">
      <w:pPr>
        <w:pStyle w:val="ListParagraph"/>
        <w:numPr>
          <w:ilvl w:val="0"/>
          <w:numId w:val="15"/>
        </w:numPr>
      </w:pPr>
      <w:r>
        <w:t>Made numbering continue when adding more of the same type of creature to combat.</w:t>
      </w:r>
    </w:p>
    <w:p w14:paraId="599B5EFA" w14:textId="77777777" w:rsidR="00B04B49" w:rsidRDefault="00B04B49" w:rsidP="00B04B49">
      <w:pPr>
        <w:pStyle w:val="ListParagraph"/>
        <w:numPr>
          <w:ilvl w:val="0"/>
          <w:numId w:val="15"/>
        </w:numPr>
      </w:pPr>
      <w:r>
        <w:t>Fixed initiative tracker to include monster number with the name.</w:t>
      </w:r>
    </w:p>
    <w:p w14:paraId="4443B918" w14:textId="5E09FF76" w:rsidR="00945C5C" w:rsidRDefault="00B04B49" w:rsidP="00B04B49">
      <w:pPr>
        <w:pStyle w:val="ListParagraph"/>
        <w:numPr>
          <w:ilvl w:val="0"/>
          <w:numId w:val="15"/>
        </w:numPr>
      </w:pPr>
      <w:r>
        <w:t>Added yellow conditional formatting to “Remaining” cells when the encounter becomes unbalanced.</w:t>
      </w:r>
    </w:p>
    <w:p w14:paraId="409A3EF7" w14:textId="5427AE4A" w:rsidR="00B04B49" w:rsidRDefault="00B04B49" w:rsidP="00B04B49">
      <w:pPr>
        <w:pStyle w:val="Heading3"/>
      </w:pPr>
      <w:r>
        <w:t>Changes</w:t>
      </w:r>
      <w:bookmarkStart w:id="0" w:name="_GoBack"/>
      <w:bookmarkEnd w:id="0"/>
    </w:p>
    <w:p w14:paraId="11563BA1" w14:textId="49C7E9A9" w:rsidR="00B04B49" w:rsidRDefault="00B04B49" w:rsidP="00B04B49">
      <w:pPr>
        <w:pStyle w:val="ListParagraph"/>
        <w:numPr>
          <w:ilvl w:val="0"/>
          <w:numId w:val="16"/>
        </w:numPr>
      </w:pPr>
      <w:r>
        <w:t>“Award EXP to Active Players” button now redirects to player sheet after awarding exp.</w:t>
      </w:r>
    </w:p>
    <w:p w14:paraId="155BC952" w14:textId="6E149880" w:rsidR="00F9539C" w:rsidRDefault="00F9539C" w:rsidP="00B04B49">
      <w:pPr>
        <w:pStyle w:val="ListParagraph"/>
        <w:numPr>
          <w:ilvl w:val="0"/>
          <w:numId w:val="16"/>
        </w:numPr>
      </w:pPr>
      <w:r>
        <w:t>Removed displayed decimals on exp</w:t>
      </w:r>
      <w:r w:rsidR="00860903">
        <w:t xml:space="preserve"> column in readied encounter.</w:t>
      </w:r>
    </w:p>
    <w:p w14:paraId="272B5F96" w14:textId="433CDC0E" w:rsidR="00AC43B6" w:rsidRPr="00B04B49" w:rsidRDefault="00AC43B6" w:rsidP="00B04B49">
      <w:pPr>
        <w:pStyle w:val="ListParagraph"/>
        <w:numPr>
          <w:ilvl w:val="0"/>
          <w:numId w:val="16"/>
        </w:numPr>
      </w:pPr>
      <w:r>
        <w:t>Left aligned CR column on readied counter tab</w:t>
      </w:r>
    </w:p>
    <w:sectPr w:rsidR="00AC43B6" w:rsidRPr="00B04B49" w:rsidSect="00C06346">
      <w:headerReference w:type="even" r:id="rId12"/>
      <w:headerReference w:type="default" r:id="rId13"/>
      <w:headerReference w:type="first" r:id="rId14"/>
      <w:pgSz w:w="12240" w:h="15840" w:code="1"/>
      <w:pgMar w:top="720" w:right="720" w:bottom="720" w:left="720" w:header="187" w:footer="0" w:gutter="0"/>
      <w:pgNumType w:start="1"/>
      <w:cols w:num="2"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53947" w14:textId="77777777" w:rsidR="00FE3A09" w:rsidRDefault="00FE3A09" w:rsidP="00CC7EAC">
      <w:r>
        <w:separator/>
      </w:r>
    </w:p>
    <w:p w14:paraId="05232047" w14:textId="77777777" w:rsidR="00FE3A09" w:rsidRDefault="00FE3A09" w:rsidP="00CC7EAC"/>
    <w:p w14:paraId="2F9A0236" w14:textId="77777777" w:rsidR="00FE3A09" w:rsidRDefault="00FE3A09" w:rsidP="00CC7EAC"/>
    <w:p w14:paraId="425390DB" w14:textId="77777777" w:rsidR="00FE3A09" w:rsidRDefault="00FE3A09" w:rsidP="00CC7EAC"/>
  </w:endnote>
  <w:endnote w:type="continuationSeparator" w:id="0">
    <w:p w14:paraId="78C1B58C" w14:textId="77777777" w:rsidR="00FE3A09" w:rsidRDefault="00FE3A09" w:rsidP="00CC7EAC">
      <w:r>
        <w:continuationSeparator/>
      </w:r>
    </w:p>
    <w:p w14:paraId="3A5EC4E7" w14:textId="77777777" w:rsidR="00FE3A09" w:rsidRDefault="00FE3A09" w:rsidP="00CC7EAC"/>
    <w:p w14:paraId="60B4B44C" w14:textId="77777777" w:rsidR="00FE3A09" w:rsidRDefault="00FE3A09" w:rsidP="00CC7EAC"/>
    <w:p w14:paraId="0F75B469" w14:textId="77777777" w:rsidR="00FE3A09" w:rsidRDefault="00FE3A09" w:rsidP="00CC7E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31426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1D7F99" w14:textId="77777777" w:rsidR="00C06346" w:rsidRDefault="00C06346" w:rsidP="00C06346">
        <w:pPr>
          <w:pStyle w:val="Footer"/>
          <w:ind w:right="-450"/>
          <w:jc w:val="right"/>
        </w:pPr>
        <w:r w:rsidRPr="00C06346">
          <w:rPr>
            <w:color w:val="FFFFFF" w:themeColor="background1"/>
          </w:rPr>
          <w:fldChar w:fldCharType="begin"/>
        </w:r>
        <w:r w:rsidRPr="00C06346">
          <w:rPr>
            <w:color w:val="FFFFFF" w:themeColor="background1"/>
          </w:rPr>
          <w:instrText xml:space="preserve"> PAGE   \* MERGEFORMAT </w:instrText>
        </w:r>
        <w:r w:rsidRPr="00C06346">
          <w:rPr>
            <w:color w:val="FFFFFF" w:themeColor="background1"/>
          </w:rPr>
          <w:fldChar w:fldCharType="separate"/>
        </w:r>
        <w:r w:rsidRPr="00C06346">
          <w:rPr>
            <w:noProof/>
            <w:color w:val="FFFFFF" w:themeColor="background1"/>
          </w:rPr>
          <w:t>2</w:t>
        </w:r>
        <w:r w:rsidRPr="00C06346">
          <w:rPr>
            <w:noProof/>
            <w:color w:val="FFFFFF" w:themeColor="background1"/>
          </w:rPr>
          <w:fldChar w:fldCharType="end"/>
        </w:r>
      </w:p>
    </w:sdtContent>
  </w:sdt>
  <w:p w14:paraId="13B5161B" w14:textId="77777777" w:rsidR="00C06346" w:rsidRDefault="00C06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9A89C" w14:textId="77777777" w:rsidR="00FE3A09" w:rsidRDefault="00FE3A09" w:rsidP="00CC7EAC">
      <w:r>
        <w:separator/>
      </w:r>
    </w:p>
    <w:p w14:paraId="77363625" w14:textId="77777777" w:rsidR="00FE3A09" w:rsidRDefault="00FE3A09" w:rsidP="00CC7EAC"/>
    <w:p w14:paraId="75C82299" w14:textId="77777777" w:rsidR="00FE3A09" w:rsidRDefault="00FE3A09" w:rsidP="00CC7EAC"/>
    <w:p w14:paraId="19E43CD9" w14:textId="77777777" w:rsidR="00FE3A09" w:rsidRDefault="00FE3A09" w:rsidP="00CC7EAC"/>
  </w:footnote>
  <w:footnote w:type="continuationSeparator" w:id="0">
    <w:p w14:paraId="4AE1CA86" w14:textId="77777777" w:rsidR="00FE3A09" w:rsidRDefault="00FE3A09" w:rsidP="00CC7EAC">
      <w:r>
        <w:continuationSeparator/>
      </w:r>
    </w:p>
    <w:p w14:paraId="532356D0" w14:textId="77777777" w:rsidR="00FE3A09" w:rsidRDefault="00FE3A09" w:rsidP="00CC7EAC"/>
    <w:p w14:paraId="0DC64521" w14:textId="77777777" w:rsidR="00FE3A09" w:rsidRDefault="00FE3A09" w:rsidP="00CC7EAC"/>
    <w:p w14:paraId="0A56B51E" w14:textId="77777777" w:rsidR="00FE3A09" w:rsidRDefault="00FE3A09" w:rsidP="00CC7E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09BDC" w14:textId="77777777" w:rsidR="00C06346" w:rsidRDefault="00FE3A09">
    <w:pPr>
      <w:pStyle w:val="Header"/>
    </w:pPr>
    <w:r>
      <w:rPr>
        <w:noProof/>
      </w:rPr>
      <w:pict w14:anchorId="1968F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1" o:spid="_x0000_s2056" type="#_x0000_t75" style="position:absolute;left:0;text-align:left;margin-left:0;margin-top:0;width:612pt;height:880.3pt;z-index:-251657216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1B90E" w14:textId="77777777" w:rsidR="00B53641" w:rsidRPr="00B75FAF" w:rsidRDefault="00B53641" w:rsidP="00CC7EAC">
    <w:pPr>
      <w:pStyle w:val="Header"/>
    </w:pPr>
  </w:p>
  <w:p w14:paraId="6A05144B" w14:textId="77777777" w:rsidR="00B53641" w:rsidRDefault="00B53641" w:rsidP="00CC7EA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73DAC" w14:textId="77777777" w:rsidR="00C06346" w:rsidRDefault="00FE3A09">
    <w:pPr>
      <w:pStyle w:val="Header"/>
    </w:pPr>
    <w:r>
      <w:rPr>
        <w:noProof/>
      </w:rPr>
      <w:pict w14:anchorId="69E266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0" o:spid="_x0000_s2055" type="#_x0000_t75" style="position:absolute;left:0;text-align:left;margin-left:0;margin-top:0;width:612pt;height:880.3pt;z-index:-251658240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C3D66" w14:textId="77777777" w:rsidR="00C06346" w:rsidRDefault="00FE3A09">
    <w:pPr>
      <w:pStyle w:val="Header"/>
    </w:pPr>
    <w:r>
      <w:rPr>
        <w:noProof/>
      </w:rPr>
      <w:pict w14:anchorId="2D8655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4" o:spid="_x0000_s2059" type="#_x0000_t75" style="position:absolute;left:0;text-align:left;margin-left:0;margin-top:0;width:612pt;height:880.3pt;z-index:-251654144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FCCA7" w14:textId="77777777" w:rsidR="006502C9" w:rsidRPr="00B75FAF" w:rsidRDefault="00FE3A09" w:rsidP="00C06346">
    <w:pPr>
      <w:pStyle w:val="Header"/>
      <w:ind w:left="-540"/>
    </w:pPr>
    <w:r>
      <w:rPr>
        <w:noProof/>
      </w:rPr>
      <w:pict w14:anchorId="1599FE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5" o:spid="_x0000_s2060" type="#_x0000_t75" style="position:absolute;left:0;text-align:left;margin-left:0;margin-top:0;width:612pt;height:880.3pt;z-index:-251653120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  <w:p w14:paraId="34FB0ABF" w14:textId="77777777" w:rsidR="006502C9" w:rsidRDefault="006502C9" w:rsidP="00CC7EAC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1602D" w14:textId="77777777" w:rsidR="00C06346" w:rsidRDefault="00FE3A09">
    <w:pPr>
      <w:pStyle w:val="Header"/>
    </w:pPr>
    <w:r>
      <w:rPr>
        <w:noProof/>
      </w:rPr>
      <w:pict w14:anchorId="4FB2D8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3" o:spid="_x0000_s2058" type="#_x0000_t75" style="position:absolute;left:0;text-align:left;margin-left:0;margin-top:0;width:612pt;height:880.3pt;z-index:-251655168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EA5"/>
    <w:multiLevelType w:val="hybridMultilevel"/>
    <w:tmpl w:val="E720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D4856"/>
    <w:multiLevelType w:val="hybridMultilevel"/>
    <w:tmpl w:val="154C6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C5361"/>
    <w:multiLevelType w:val="hybridMultilevel"/>
    <w:tmpl w:val="11681F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E2579"/>
    <w:multiLevelType w:val="hybridMultilevel"/>
    <w:tmpl w:val="97DAEA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23628"/>
    <w:multiLevelType w:val="hybridMultilevel"/>
    <w:tmpl w:val="C17A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54FF6"/>
    <w:multiLevelType w:val="hybridMultilevel"/>
    <w:tmpl w:val="8E76A8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1589F"/>
    <w:multiLevelType w:val="hybridMultilevel"/>
    <w:tmpl w:val="8C32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24F88"/>
    <w:multiLevelType w:val="hybridMultilevel"/>
    <w:tmpl w:val="BAD284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96045"/>
    <w:multiLevelType w:val="hybridMultilevel"/>
    <w:tmpl w:val="13367F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0B786E"/>
    <w:multiLevelType w:val="hybridMultilevel"/>
    <w:tmpl w:val="502C2C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474A04"/>
    <w:multiLevelType w:val="hybridMultilevel"/>
    <w:tmpl w:val="B594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D6DB0"/>
    <w:multiLevelType w:val="hybridMultilevel"/>
    <w:tmpl w:val="710A21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56801"/>
    <w:multiLevelType w:val="hybridMultilevel"/>
    <w:tmpl w:val="7520E1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2712B"/>
    <w:multiLevelType w:val="hybridMultilevel"/>
    <w:tmpl w:val="9D7E6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E06C5B"/>
    <w:multiLevelType w:val="hybridMultilevel"/>
    <w:tmpl w:val="4C22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F17765"/>
    <w:multiLevelType w:val="hybridMultilevel"/>
    <w:tmpl w:val="79E841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5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8"/>
  </w:num>
  <w:num w:numId="9">
    <w:abstractNumId w:val="11"/>
  </w:num>
  <w:num w:numId="10">
    <w:abstractNumId w:val="12"/>
  </w:num>
  <w:num w:numId="11">
    <w:abstractNumId w:val="10"/>
  </w:num>
  <w:num w:numId="12">
    <w:abstractNumId w:val="14"/>
  </w:num>
  <w:num w:numId="13">
    <w:abstractNumId w:val="6"/>
  </w:num>
  <w:num w:numId="14">
    <w:abstractNumId w:val="0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61">
      <o:colormru v:ext="edit" colors="#ff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D2"/>
    <w:rsid w:val="0002600C"/>
    <w:rsid w:val="0002706D"/>
    <w:rsid w:val="00030DD4"/>
    <w:rsid w:val="00062B1F"/>
    <w:rsid w:val="000706C4"/>
    <w:rsid w:val="00084B42"/>
    <w:rsid w:val="00091CDF"/>
    <w:rsid w:val="000A22CB"/>
    <w:rsid w:val="000B3AE2"/>
    <w:rsid w:val="000C2A03"/>
    <w:rsid w:val="000D0E68"/>
    <w:rsid w:val="000D7DAA"/>
    <w:rsid w:val="000E11DE"/>
    <w:rsid w:val="000E193F"/>
    <w:rsid w:val="000E23C2"/>
    <w:rsid w:val="000E4B95"/>
    <w:rsid w:val="00100806"/>
    <w:rsid w:val="00101275"/>
    <w:rsid w:val="00104142"/>
    <w:rsid w:val="00120633"/>
    <w:rsid w:val="001236B5"/>
    <w:rsid w:val="001312CF"/>
    <w:rsid w:val="001A05D1"/>
    <w:rsid w:val="001A7FC1"/>
    <w:rsid w:val="001B6707"/>
    <w:rsid w:val="001C4A35"/>
    <w:rsid w:val="001D09B8"/>
    <w:rsid w:val="001D0A64"/>
    <w:rsid w:val="002000FF"/>
    <w:rsid w:val="00225C2C"/>
    <w:rsid w:val="00225E10"/>
    <w:rsid w:val="0024595E"/>
    <w:rsid w:val="002742AE"/>
    <w:rsid w:val="002A6404"/>
    <w:rsid w:val="002A7BA9"/>
    <w:rsid w:val="002B5508"/>
    <w:rsid w:val="002C4B3E"/>
    <w:rsid w:val="002F5A77"/>
    <w:rsid w:val="003162B5"/>
    <w:rsid w:val="00316704"/>
    <w:rsid w:val="00322594"/>
    <w:rsid w:val="0034633E"/>
    <w:rsid w:val="0035744F"/>
    <w:rsid w:val="00367B77"/>
    <w:rsid w:val="003B2C03"/>
    <w:rsid w:val="0041597F"/>
    <w:rsid w:val="004276E5"/>
    <w:rsid w:val="00432B30"/>
    <w:rsid w:val="0046544B"/>
    <w:rsid w:val="00471FD2"/>
    <w:rsid w:val="00483177"/>
    <w:rsid w:val="004A0407"/>
    <w:rsid w:val="004B02C6"/>
    <w:rsid w:val="00502D84"/>
    <w:rsid w:val="00517B89"/>
    <w:rsid w:val="00536CD1"/>
    <w:rsid w:val="00543FF9"/>
    <w:rsid w:val="00570604"/>
    <w:rsid w:val="00596CE0"/>
    <w:rsid w:val="005A446B"/>
    <w:rsid w:val="005B4BB4"/>
    <w:rsid w:val="005B7981"/>
    <w:rsid w:val="005C1388"/>
    <w:rsid w:val="005E6659"/>
    <w:rsid w:val="006155F6"/>
    <w:rsid w:val="006232F5"/>
    <w:rsid w:val="00626D40"/>
    <w:rsid w:val="006502C9"/>
    <w:rsid w:val="00682ACF"/>
    <w:rsid w:val="006A598A"/>
    <w:rsid w:val="006C7777"/>
    <w:rsid w:val="006D6388"/>
    <w:rsid w:val="006E7FE1"/>
    <w:rsid w:val="006F6C83"/>
    <w:rsid w:val="00716429"/>
    <w:rsid w:val="00724C81"/>
    <w:rsid w:val="00733D80"/>
    <w:rsid w:val="00760C5E"/>
    <w:rsid w:val="00785EBA"/>
    <w:rsid w:val="007B0AB1"/>
    <w:rsid w:val="007D5319"/>
    <w:rsid w:val="007E5CB1"/>
    <w:rsid w:val="00836719"/>
    <w:rsid w:val="00860903"/>
    <w:rsid w:val="00865393"/>
    <w:rsid w:val="00871F6F"/>
    <w:rsid w:val="00872F0D"/>
    <w:rsid w:val="008A1B5D"/>
    <w:rsid w:val="008A56BC"/>
    <w:rsid w:val="008B7DEC"/>
    <w:rsid w:val="008C08CC"/>
    <w:rsid w:val="008C29DD"/>
    <w:rsid w:val="008D2BC3"/>
    <w:rsid w:val="008D362A"/>
    <w:rsid w:val="00933FE5"/>
    <w:rsid w:val="00945C5C"/>
    <w:rsid w:val="00950B20"/>
    <w:rsid w:val="00952599"/>
    <w:rsid w:val="0097537D"/>
    <w:rsid w:val="00983655"/>
    <w:rsid w:val="009B3FF8"/>
    <w:rsid w:val="009D1079"/>
    <w:rsid w:val="009E6EB8"/>
    <w:rsid w:val="009F391D"/>
    <w:rsid w:val="009F53FF"/>
    <w:rsid w:val="00A234E3"/>
    <w:rsid w:val="00A61F3A"/>
    <w:rsid w:val="00A71171"/>
    <w:rsid w:val="00AA5215"/>
    <w:rsid w:val="00AC1981"/>
    <w:rsid w:val="00AC43B6"/>
    <w:rsid w:val="00AF4F8D"/>
    <w:rsid w:val="00B04B49"/>
    <w:rsid w:val="00B53641"/>
    <w:rsid w:val="00B712FA"/>
    <w:rsid w:val="00B75FAF"/>
    <w:rsid w:val="00B83DF3"/>
    <w:rsid w:val="00B87235"/>
    <w:rsid w:val="00B951B4"/>
    <w:rsid w:val="00BA2018"/>
    <w:rsid w:val="00BA38C5"/>
    <w:rsid w:val="00BA6736"/>
    <w:rsid w:val="00BB358E"/>
    <w:rsid w:val="00BB5F91"/>
    <w:rsid w:val="00BC320A"/>
    <w:rsid w:val="00BC3FE0"/>
    <w:rsid w:val="00BD4F10"/>
    <w:rsid w:val="00C00043"/>
    <w:rsid w:val="00C01015"/>
    <w:rsid w:val="00C06346"/>
    <w:rsid w:val="00C069E2"/>
    <w:rsid w:val="00C14102"/>
    <w:rsid w:val="00C5277C"/>
    <w:rsid w:val="00C6623D"/>
    <w:rsid w:val="00C71759"/>
    <w:rsid w:val="00C84562"/>
    <w:rsid w:val="00C901AC"/>
    <w:rsid w:val="00C912D2"/>
    <w:rsid w:val="00CA6C77"/>
    <w:rsid w:val="00CC7EAC"/>
    <w:rsid w:val="00CD5D01"/>
    <w:rsid w:val="00CE5241"/>
    <w:rsid w:val="00CF1E86"/>
    <w:rsid w:val="00D3380F"/>
    <w:rsid w:val="00D52D22"/>
    <w:rsid w:val="00D70AE0"/>
    <w:rsid w:val="00D83BBF"/>
    <w:rsid w:val="00DA1BE9"/>
    <w:rsid w:val="00DB1763"/>
    <w:rsid w:val="00DB79F1"/>
    <w:rsid w:val="00DC47B4"/>
    <w:rsid w:val="00DD6EEA"/>
    <w:rsid w:val="00E1372F"/>
    <w:rsid w:val="00E20838"/>
    <w:rsid w:val="00E44967"/>
    <w:rsid w:val="00E85341"/>
    <w:rsid w:val="00EA78B8"/>
    <w:rsid w:val="00EC145E"/>
    <w:rsid w:val="00EC4511"/>
    <w:rsid w:val="00ED70FA"/>
    <w:rsid w:val="00EE722A"/>
    <w:rsid w:val="00F30C55"/>
    <w:rsid w:val="00F379D5"/>
    <w:rsid w:val="00F466B7"/>
    <w:rsid w:val="00F47842"/>
    <w:rsid w:val="00F742C4"/>
    <w:rsid w:val="00F82404"/>
    <w:rsid w:val="00F83543"/>
    <w:rsid w:val="00F84D51"/>
    <w:rsid w:val="00F860AA"/>
    <w:rsid w:val="00F9539C"/>
    <w:rsid w:val="00F97F95"/>
    <w:rsid w:val="00FC48A7"/>
    <w:rsid w:val="00FD198D"/>
    <w:rsid w:val="00FE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>
      <o:colormru v:ext="edit" colors="#ffc"/>
    </o:shapedefaults>
    <o:shapelayout v:ext="edit">
      <o:idmap v:ext="edit" data="1"/>
    </o:shapelayout>
  </w:shapeDefaults>
  <w:decimalSymbol w:val="."/>
  <w:listSeparator w:val=","/>
  <w14:docId w14:val="7D6F21D6"/>
  <w15:chartTrackingRefBased/>
  <w15:docId w15:val="{7AD42E77-6165-4246-8375-8777E260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EAC"/>
    <w:pPr>
      <w:jc w:val="both"/>
    </w:pPr>
    <w:rPr>
      <w:rFonts w:ascii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388"/>
    <w:pPr>
      <w:spacing w:line="276" w:lineRule="auto"/>
      <w:jc w:val="center"/>
      <w:outlineLvl w:val="0"/>
    </w:pPr>
    <w:rPr>
      <w:rFonts w:ascii="Monotype Corsiva" w:hAnsi="Monotype Corsiva"/>
      <w:color w:val="A82315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388"/>
    <w:pPr>
      <w:spacing w:line="240" w:lineRule="auto"/>
      <w:outlineLvl w:val="1"/>
    </w:pPr>
    <w:rPr>
      <w:color w:val="A82315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D6388"/>
    <w:p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25E10"/>
    <w:pPr>
      <w:outlineLvl w:val="3"/>
    </w:pPr>
    <w:rPr>
      <w:i/>
      <w:color w:val="B45F0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88"/>
    <w:rPr>
      <w:rFonts w:ascii="Monotype Corsiva" w:hAnsi="Monotype Corsiva" w:cs="Times New Roman"/>
      <w:color w:val="A8231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D6388"/>
    <w:rPr>
      <w:rFonts w:ascii="Times New Roman" w:hAnsi="Times New Roman" w:cs="Times New Roman"/>
      <w:color w:val="A82315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6388"/>
    <w:rPr>
      <w:rFonts w:ascii="Times New Roman" w:hAnsi="Times New Roman" w:cs="Times New Roman"/>
      <w:color w:val="A8231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5E10"/>
    <w:rPr>
      <w:rFonts w:ascii="Times New Roman" w:hAnsi="Times New Roman" w:cs="Times New Roman"/>
      <w:i/>
      <w:iCs/>
      <w:color w:val="B45F06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01275"/>
    <w:pPr>
      <w:jc w:val="center"/>
    </w:pPr>
    <w:rPr>
      <w:rFonts w:ascii="Georgia" w:hAnsi="Georgia"/>
      <w:b/>
      <w:color w:val="A82315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1275"/>
    <w:rPr>
      <w:rFonts w:ascii="Georgia" w:hAnsi="Georgia" w:cs="Times New Roman"/>
      <w:b/>
      <w:color w:val="A82315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E10"/>
    <w:rPr>
      <w:i/>
      <w:color w:val="B45F06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25E10"/>
    <w:rPr>
      <w:rFonts w:ascii="Times New Roman" w:hAnsi="Times New Roman" w:cs="Times New Roman"/>
      <w:i/>
      <w:color w:val="B45F06"/>
      <w:sz w:val="20"/>
    </w:rPr>
  </w:style>
  <w:style w:type="character" w:styleId="SubtleEmphasis">
    <w:name w:val="Subtle Emphasis"/>
    <w:uiPriority w:val="19"/>
    <w:qFormat/>
    <w:rsid w:val="00030DD4"/>
    <w:rPr>
      <w:i/>
    </w:rPr>
  </w:style>
  <w:style w:type="character" w:styleId="Emphasis">
    <w:name w:val="Emphasis"/>
    <w:basedOn w:val="DefaultParagraphFont"/>
    <w:uiPriority w:val="20"/>
    <w:qFormat/>
    <w:rsid w:val="00030DD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CC"/>
    <w:rPr>
      <w:rFonts w:ascii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CC"/>
    <w:rPr>
      <w:rFonts w:ascii="Arial" w:hAnsi="Arial" w:cs="Arial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3D80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33D80"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733D8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33D80"/>
    <w:pPr>
      <w:spacing w:after="0"/>
    </w:pPr>
    <w:rPr>
      <w:rFonts w:asciiTheme="minorHAnsi" w:hAnsiTheme="minorHAnsi" w:cstheme="minorHAnsi"/>
      <w:b/>
      <w:bCs/>
      <w:smallCaps/>
    </w:rPr>
  </w:style>
  <w:style w:type="paragraph" w:styleId="ListParagraph">
    <w:name w:val="List Paragraph"/>
    <w:basedOn w:val="Normal"/>
    <w:uiPriority w:val="34"/>
    <w:qFormat/>
    <w:rsid w:val="00CF1E8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16429"/>
    <w:pPr>
      <w:spacing w:after="0"/>
    </w:pPr>
    <w:rPr>
      <w:rFonts w:asciiTheme="minorHAnsi" w:hAnsiTheme="minorHAnsi" w:cstheme="minorHAnsi"/>
      <w:smallCaps/>
    </w:rPr>
  </w:style>
  <w:style w:type="paragraph" w:styleId="NoSpacing">
    <w:name w:val="No Spacing"/>
    <w:uiPriority w:val="1"/>
    <w:qFormat/>
    <w:rsid w:val="00BB5F91"/>
    <w:pPr>
      <w:spacing w:after="0" w:line="240" w:lineRule="auto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200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4">
    <w:name w:val="List Table 7 Colorful Accent 4"/>
    <w:basedOn w:val="TableNormal"/>
    <w:uiPriority w:val="52"/>
    <w:rsid w:val="002000F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0D7DAA"/>
    <w:rPr>
      <w:color w:val="808080"/>
      <w:shd w:val="clear" w:color="auto" w:fill="E6E6E6"/>
    </w:rPr>
  </w:style>
  <w:style w:type="table" w:styleId="GridTable5Dark-Accent1">
    <w:name w:val="Grid Table 5 Dark Accent 1"/>
    <w:basedOn w:val="TableNormal"/>
    <w:uiPriority w:val="50"/>
    <w:rsid w:val="00BC3F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E853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261552\Documents\Custom%20Office%20Templates\D&amp;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E2056-14B4-41F3-81C4-EB8EE7981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D&amp;D.dotx</Template>
  <TotalTime>122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Fellow Admin Account</dc:creator>
  <cp:keywords/>
  <dc:description/>
  <cp:lastModifiedBy>Stoel, Lincoln L.</cp:lastModifiedBy>
  <cp:revision>20</cp:revision>
  <dcterms:created xsi:type="dcterms:W3CDTF">2018-07-24T14:58:00Z</dcterms:created>
  <dcterms:modified xsi:type="dcterms:W3CDTF">2018-10-26T05:10:00Z</dcterms:modified>
</cp:coreProperties>
</file>