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7ACE469F" w:rsidR="00B87235" w:rsidRPr="00B87235" w:rsidRDefault="00B87235" w:rsidP="00B87235">
      <w:pPr>
        <w:pStyle w:val="Subtitle"/>
        <w:jc w:val="center"/>
      </w:pPr>
      <w:r>
        <w:t>V2.</w:t>
      </w:r>
      <w:r w:rsidR="003A3482">
        <w:t>10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44A892C2" w:rsidR="00B04B49" w:rsidRDefault="00B04B49" w:rsidP="00B04B49">
      <w:pPr>
        <w:pStyle w:val="Heading2"/>
      </w:pPr>
      <w:r>
        <w:lastRenderedPageBreak/>
        <w:t>Patch Notes 2.</w:t>
      </w:r>
      <w:r w:rsidR="003A3482">
        <w:t>10</w:t>
      </w:r>
      <w:r>
        <w:t>:</w:t>
      </w:r>
    </w:p>
    <w:p w14:paraId="6119A208" w14:textId="16265A8C" w:rsidR="00F4360A" w:rsidRDefault="00F4360A" w:rsidP="00A40720">
      <w:pPr>
        <w:pStyle w:val="Heading3"/>
      </w:pPr>
      <w:r>
        <w:t>Additions</w:t>
      </w:r>
    </w:p>
    <w:p w14:paraId="586C6C66" w14:textId="1D4F9082" w:rsidR="00F4360A" w:rsidRDefault="00F4360A" w:rsidP="00F4360A">
      <w:pPr>
        <w:pStyle w:val="ListParagraph"/>
        <w:numPr>
          <w:ilvl w:val="0"/>
          <w:numId w:val="24"/>
        </w:numPr>
      </w:pPr>
      <w:r>
        <w:t xml:space="preserve">Added </w:t>
      </w:r>
      <w:proofErr w:type="spellStart"/>
      <w:r>
        <w:t>Locathah</w:t>
      </w:r>
      <w:proofErr w:type="spellEnd"/>
      <w:r w:rsidR="008938B5">
        <w:t xml:space="preserve"> race</w:t>
      </w:r>
    </w:p>
    <w:p w14:paraId="6A956820" w14:textId="59E5B775" w:rsidR="00C5056E" w:rsidRDefault="00C5056E" w:rsidP="00F4360A">
      <w:pPr>
        <w:pStyle w:val="ListParagraph"/>
        <w:numPr>
          <w:ilvl w:val="0"/>
          <w:numId w:val="24"/>
        </w:numPr>
      </w:pPr>
      <w:r>
        <w:t>Added lingering injury lookup to the library lookup form</w:t>
      </w:r>
    </w:p>
    <w:p w14:paraId="1505B910" w14:textId="3DE7F7FE" w:rsidR="00680226" w:rsidRDefault="00680226" w:rsidP="00F4360A">
      <w:pPr>
        <w:pStyle w:val="ListParagraph"/>
        <w:numPr>
          <w:ilvl w:val="0"/>
          <w:numId w:val="24"/>
        </w:numPr>
      </w:pPr>
      <w:r>
        <w:t>Added concentration to the spell lookup (finally)</w:t>
      </w:r>
    </w:p>
    <w:p w14:paraId="3675A0ED" w14:textId="5D97785C" w:rsidR="006F7E01" w:rsidRDefault="006F7E01" w:rsidP="00F4360A">
      <w:pPr>
        <w:pStyle w:val="ListParagraph"/>
        <w:numPr>
          <w:ilvl w:val="0"/>
          <w:numId w:val="24"/>
        </w:numPr>
      </w:pPr>
      <w:r>
        <w:t xml:space="preserve">Added </w:t>
      </w:r>
      <w:proofErr w:type="spellStart"/>
      <w:r>
        <w:t>Locathah</w:t>
      </w:r>
      <w:proofErr w:type="spellEnd"/>
      <w:r>
        <w:t xml:space="preserve"> Rising creatures to the library</w:t>
      </w:r>
      <w:bookmarkStart w:id="0" w:name="_GoBack"/>
      <w:bookmarkEnd w:id="0"/>
    </w:p>
    <w:p w14:paraId="63E6A6A1" w14:textId="11CBB741" w:rsidR="009D4A4E" w:rsidRPr="00F4360A" w:rsidRDefault="009D4A4E" w:rsidP="00F4360A">
      <w:pPr>
        <w:pStyle w:val="ListParagraph"/>
        <w:numPr>
          <w:ilvl w:val="0"/>
          <w:numId w:val="24"/>
        </w:numPr>
      </w:pPr>
      <w:r>
        <w:t>Added auto roller for players on the initiative tracker</w:t>
      </w:r>
    </w:p>
    <w:p w14:paraId="4396A5BE" w14:textId="3794C36B" w:rsidR="00A8280A" w:rsidRDefault="00A40720" w:rsidP="00A40720">
      <w:pPr>
        <w:pStyle w:val="Heading3"/>
      </w:pPr>
      <w:r>
        <w:t>Changes</w:t>
      </w:r>
    </w:p>
    <w:p w14:paraId="2A3E2654" w14:textId="22EEF993" w:rsidR="00DC388D" w:rsidRDefault="003A3482" w:rsidP="00A40720">
      <w:pPr>
        <w:pStyle w:val="ListParagraph"/>
        <w:numPr>
          <w:ilvl w:val="0"/>
          <w:numId w:val="22"/>
        </w:numPr>
      </w:pPr>
      <w:r>
        <w:t>Added prompt mentioning that ctrl + l launches the lookup form.</w:t>
      </w:r>
    </w:p>
    <w:p w14:paraId="43C2BEA0" w14:textId="7DDCFDE6" w:rsidR="003829EC" w:rsidRDefault="003829EC" w:rsidP="00A40720">
      <w:pPr>
        <w:pStyle w:val="ListParagraph"/>
        <w:numPr>
          <w:ilvl w:val="0"/>
          <w:numId w:val="22"/>
        </w:numPr>
      </w:pPr>
      <w:r>
        <w:t xml:space="preserve">Adjusted placement of the columns on the </w:t>
      </w:r>
      <w:proofErr w:type="spellStart"/>
      <w:r>
        <w:t>Xanathar’s</w:t>
      </w:r>
      <w:proofErr w:type="spellEnd"/>
      <w:r>
        <w:t xml:space="preserve"> encounter builder to further align things.</w:t>
      </w:r>
    </w:p>
    <w:p w14:paraId="220561BC" w14:textId="43832278" w:rsidR="003829EC" w:rsidRDefault="003829EC" w:rsidP="00A40720">
      <w:pPr>
        <w:pStyle w:val="ListParagraph"/>
        <w:numPr>
          <w:ilvl w:val="0"/>
          <w:numId w:val="22"/>
        </w:numPr>
      </w:pPr>
      <w:r>
        <w:t>Added dropdown for monster lookup on each encounter builder.</w:t>
      </w:r>
    </w:p>
    <w:p w14:paraId="390CA4C4" w14:textId="3519B85D" w:rsidR="00A348EC" w:rsidRDefault="00A348EC" w:rsidP="00A40720">
      <w:pPr>
        <w:pStyle w:val="ListParagraph"/>
        <w:numPr>
          <w:ilvl w:val="0"/>
          <w:numId w:val="22"/>
        </w:numPr>
      </w:pPr>
      <w:r>
        <w:t>Removed image from readied encounter and moved it to the initiative tracker.</w:t>
      </w:r>
    </w:p>
    <w:p w14:paraId="796C9190" w14:textId="066E2664" w:rsidR="00601400" w:rsidRDefault="00601400" w:rsidP="00A40720">
      <w:pPr>
        <w:pStyle w:val="ListParagraph"/>
        <w:numPr>
          <w:ilvl w:val="0"/>
          <w:numId w:val="22"/>
        </w:numPr>
      </w:pPr>
      <w:r>
        <w:t>Added button to the player sheet that will unhide the “Character Lists” sheet for ease of customizing the dropdowns.</w:t>
      </w:r>
    </w:p>
    <w:p w14:paraId="4AC38CA4" w14:textId="4AF73FE7" w:rsidR="00601400" w:rsidRDefault="00601400" w:rsidP="00A40720">
      <w:pPr>
        <w:pStyle w:val="ListParagraph"/>
        <w:numPr>
          <w:ilvl w:val="0"/>
          <w:numId w:val="22"/>
        </w:numPr>
      </w:pPr>
      <w:r>
        <w:t>Removed data validation error from the class cells.</w:t>
      </w:r>
    </w:p>
    <w:p w14:paraId="170B1803" w14:textId="6A08BAA6" w:rsidR="0084667D" w:rsidRDefault="0084667D" w:rsidP="0084667D">
      <w:pPr>
        <w:pStyle w:val="Heading3"/>
      </w:pPr>
      <w:r>
        <w:t>Fixes</w:t>
      </w:r>
    </w:p>
    <w:p w14:paraId="786F89DC" w14:textId="7F448807" w:rsidR="0084667D" w:rsidRDefault="0084667D" w:rsidP="0084667D">
      <w:pPr>
        <w:pStyle w:val="ListParagraph"/>
        <w:numPr>
          <w:ilvl w:val="0"/>
          <w:numId w:val="23"/>
        </w:numPr>
        <w:ind w:left="360"/>
      </w:pPr>
      <w:r>
        <w:t>Fixed player sheet clear button.</w:t>
      </w:r>
    </w:p>
    <w:p w14:paraId="1C8F0BC8" w14:textId="21103913" w:rsidR="00C24DFD" w:rsidRDefault="00C24DFD" w:rsidP="0084667D">
      <w:pPr>
        <w:pStyle w:val="ListParagraph"/>
        <w:numPr>
          <w:ilvl w:val="0"/>
          <w:numId w:val="23"/>
        </w:numPr>
        <w:ind w:left="360"/>
      </w:pPr>
      <w:r>
        <w:t>Removed</w:t>
      </w:r>
      <w:r w:rsidR="00D50537">
        <w:t xml:space="preserve"> overlooked</w:t>
      </w:r>
      <w:r>
        <w:t xml:space="preserve"> names that referenced external workbooks</w:t>
      </w:r>
    </w:p>
    <w:p w14:paraId="10CBB656" w14:textId="535B9D07" w:rsidR="008A127B" w:rsidRDefault="008A127B" w:rsidP="0084667D">
      <w:pPr>
        <w:pStyle w:val="ListParagraph"/>
        <w:numPr>
          <w:ilvl w:val="0"/>
          <w:numId w:val="23"/>
        </w:numPr>
        <w:ind w:left="360"/>
      </w:pPr>
      <w:r>
        <w:t>Fixed picture not disappearing when using less than 4 players</w:t>
      </w:r>
    </w:p>
    <w:p w14:paraId="258BE33F" w14:textId="434D7A3C" w:rsidR="00FB23A5" w:rsidRPr="0084667D" w:rsidRDefault="00FB23A5" w:rsidP="0084667D">
      <w:pPr>
        <w:pStyle w:val="ListParagraph"/>
        <w:numPr>
          <w:ilvl w:val="0"/>
          <w:numId w:val="23"/>
        </w:numPr>
        <w:ind w:left="360"/>
      </w:pPr>
      <w:r>
        <w:t>More Mac compatibility fixes</w:t>
      </w:r>
    </w:p>
    <w:sectPr w:rsidR="00FB23A5" w:rsidRPr="0084667D" w:rsidSect="00C06346">
      <w:headerReference w:type="even" r:id="rId13"/>
      <w:headerReference w:type="default" r:id="rId14"/>
      <w:headerReference w:type="first" r:id="rId15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9D4A4E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9BDC" w14:textId="77777777" w:rsidR="00C06346" w:rsidRDefault="009D4A4E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73DAC" w14:textId="77777777" w:rsidR="00C06346" w:rsidRDefault="009D4A4E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3D66" w14:textId="77777777" w:rsidR="00C06346" w:rsidRDefault="009D4A4E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FCCA7" w14:textId="77777777" w:rsidR="006502C9" w:rsidRPr="00B75FAF" w:rsidRDefault="009D4A4E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1602D" w14:textId="77777777" w:rsidR="00C06346" w:rsidRDefault="009D4A4E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3"/>
  </w:num>
  <w:num w:numId="4">
    <w:abstractNumId w:val="2"/>
  </w:num>
  <w:num w:numId="5">
    <w:abstractNumId w:val="3"/>
  </w:num>
  <w:num w:numId="6">
    <w:abstractNumId w:val="14"/>
  </w:num>
  <w:num w:numId="7">
    <w:abstractNumId w:val="10"/>
  </w:num>
  <w:num w:numId="8">
    <w:abstractNumId w:val="15"/>
  </w:num>
  <w:num w:numId="9">
    <w:abstractNumId w:val="19"/>
  </w:num>
  <w:num w:numId="10">
    <w:abstractNumId w:val="20"/>
  </w:num>
  <w:num w:numId="11">
    <w:abstractNumId w:val="18"/>
  </w:num>
  <w:num w:numId="12">
    <w:abstractNumId w:val="22"/>
  </w:num>
  <w:num w:numId="13">
    <w:abstractNumId w:val="13"/>
  </w:num>
  <w:num w:numId="14">
    <w:abstractNumId w:val="0"/>
  </w:num>
  <w:num w:numId="15">
    <w:abstractNumId w:val="1"/>
  </w:num>
  <w:num w:numId="16">
    <w:abstractNumId w:val="6"/>
  </w:num>
  <w:num w:numId="17">
    <w:abstractNumId w:val="5"/>
  </w:num>
  <w:num w:numId="18">
    <w:abstractNumId w:val="12"/>
  </w:num>
  <w:num w:numId="19">
    <w:abstractNumId w:val="4"/>
  </w:num>
  <w:num w:numId="20">
    <w:abstractNumId w:val="7"/>
  </w:num>
  <w:num w:numId="21">
    <w:abstractNumId w:val="8"/>
  </w:num>
  <w:num w:numId="22">
    <w:abstractNumId w:val="16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D2"/>
    <w:rsid w:val="0002600C"/>
    <w:rsid w:val="0002706D"/>
    <w:rsid w:val="00030DD4"/>
    <w:rsid w:val="00062B1F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46F48"/>
    <w:rsid w:val="001A05D1"/>
    <w:rsid w:val="001A7FC1"/>
    <w:rsid w:val="001B6707"/>
    <w:rsid w:val="001C0582"/>
    <w:rsid w:val="001C4A35"/>
    <w:rsid w:val="001D014B"/>
    <w:rsid w:val="001D089E"/>
    <w:rsid w:val="001D09B8"/>
    <w:rsid w:val="001D0A64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94046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55F6"/>
    <w:rsid w:val="006232F5"/>
    <w:rsid w:val="00626D40"/>
    <w:rsid w:val="006502C9"/>
    <w:rsid w:val="00680226"/>
    <w:rsid w:val="00682ACF"/>
    <w:rsid w:val="006A598A"/>
    <w:rsid w:val="006C7777"/>
    <w:rsid w:val="006D56E4"/>
    <w:rsid w:val="006D6388"/>
    <w:rsid w:val="006E7FE1"/>
    <w:rsid w:val="006F5D52"/>
    <w:rsid w:val="006F6C83"/>
    <w:rsid w:val="006F7E01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4570"/>
    <w:rsid w:val="0097537D"/>
    <w:rsid w:val="00983655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5056E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010F"/>
    <w:rsid w:val="00D3380F"/>
    <w:rsid w:val="00D50537"/>
    <w:rsid w:val="00D52D22"/>
    <w:rsid w:val="00D70AE0"/>
    <w:rsid w:val="00D83BBF"/>
    <w:rsid w:val="00DA1BE9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EF22E5"/>
    <w:rsid w:val="00F10C23"/>
    <w:rsid w:val="00F30C55"/>
    <w:rsid w:val="00F3633F"/>
    <w:rsid w:val="00F379D5"/>
    <w:rsid w:val="00F4360A"/>
    <w:rsid w:val="00F466B7"/>
    <w:rsid w:val="00F47842"/>
    <w:rsid w:val="00F70456"/>
    <w:rsid w:val="00F742C4"/>
    <w:rsid w:val="00F82404"/>
    <w:rsid w:val="00F83543"/>
    <w:rsid w:val="00F84D51"/>
    <w:rsid w:val="00F860AA"/>
    <w:rsid w:val="00F9539C"/>
    <w:rsid w:val="00F97F95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A0E3-7FF3-4629-8A37-EBD7A652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1512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</cp:lastModifiedBy>
  <cp:revision>87</cp:revision>
  <dcterms:created xsi:type="dcterms:W3CDTF">2018-07-24T14:58:00Z</dcterms:created>
  <dcterms:modified xsi:type="dcterms:W3CDTF">2019-11-13T15:59:00Z</dcterms:modified>
</cp:coreProperties>
</file>