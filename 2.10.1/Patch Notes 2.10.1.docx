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5CBF08DC" w:rsidR="00B87235" w:rsidRPr="00B87235" w:rsidRDefault="00B87235" w:rsidP="00B87235">
      <w:pPr>
        <w:pStyle w:val="Subtitle"/>
        <w:jc w:val="center"/>
      </w:pPr>
      <w:r>
        <w:t>V2.</w:t>
      </w:r>
      <w:r w:rsidR="00C36460">
        <w:t>10.1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0F5B6EBB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C36460">
        <w:t>0.1</w:t>
      </w:r>
    </w:p>
    <w:p w14:paraId="6119A208" w14:textId="16265A8C" w:rsidR="00F4360A" w:rsidRDefault="00F4360A" w:rsidP="00A40720">
      <w:pPr>
        <w:pStyle w:val="Heading3"/>
      </w:pPr>
      <w:r>
        <w:t>Additions</w:t>
      </w:r>
    </w:p>
    <w:p w14:paraId="18AFDA22" w14:textId="23B6F2C3" w:rsidR="0039236B" w:rsidRPr="0039236B" w:rsidRDefault="00F839F6" w:rsidP="00066D16">
      <w:pPr>
        <w:pStyle w:val="ListParagraph"/>
        <w:numPr>
          <w:ilvl w:val="0"/>
          <w:numId w:val="25"/>
        </w:numPr>
      </w:pPr>
      <w:r>
        <w:t>Added form for showing/hiding rows on the player manager</w:t>
      </w:r>
      <w:bookmarkStart w:id="0" w:name="_GoBack"/>
      <w:bookmarkEnd w:id="0"/>
    </w:p>
    <w:sectPr w:rsidR="0039236B" w:rsidRPr="0039236B" w:rsidSect="00C06346">
      <w:headerReference w:type="even" r:id="rId13"/>
      <w:headerReference w:type="default" r:id="rId14"/>
      <w:headerReference w:type="first" r:id="rId15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066D1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9BDC" w14:textId="77777777" w:rsidR="00C06346" w:rsidRDefault="00066D16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73DAC" w14:textId="77777777" w:rsidR="00C06346" w:rsidRDefault="00066D16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3D66" w14:textId="77777777" w:rsidR="00C06346" w:rsidRDefault="00066D16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CCA7" w14:textId="77777777" w:rsidR="006502C9" w:rsidRPr="00B75FAF" w:rsidRDefault="00066D16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1602D" w14:textId="77777777" w:rsidR="00C06346" w:rsidRDefault="00066D16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C7FC9"/>
    <w:multiLevelType w:val="hybridMultilevel"/>
    <w:tmpl w:val="85464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4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20"/>
  </w:num>
  <w:num w:numId="10">
    <w:abstractNumId w:val="21"/>
  </w:num>
  <w:num w:numId="11">
    <w:abstractNumId w:val="19"/>
  </w:num>
  <w:num w:numId="12">
    <w:abstractNumId w:val="23"/>
  </w:num>
  <w:num w:numId="13">
    <w:abstractNumId w:val="14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3"/>
  </w:num>
  <w:num w:numId="19">
    <w:abstractNumId w:val="4"/>
  </w:num>
  <w:num w:numId="20">
    <w:abstractNumId w:val="8"/>
  </w:num>
  <w:num w:numId="21">
    <w:abstractNumId w:val="9"/>
  </w:num>
  <w:num w:numId="22">
    <w:abstractNumId w:val="17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2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46F48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55F6"/>
    <w:rsid w:val="006232F5"/>
    <w:rsid w:val="00626D40"/>
    <w:rsid w:val="006502C9"/>
    <w:rsid w:val="006533E9"/>
    <w:rsid w:val="00680226"/>
    <w:rsid w:val="00682ACF"/>
    <w:rsid w:val="006A598A"/>
    <w:rsid w:val="006C7777"/>
    <w:rsid w:val="006D56E4"/>
    <w:rsid w:val="006D6388"/>
    <w:rsid w:val="006E7FE1"/>
    <w:rsid w:val="006F5D52"/>
    <w:rsid w:val="006F6C83"/>
    <w:rsid w:val="006F7E01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7DEC"/>
    <w:rsid w:val="008C08CC"/>
    <w:rsid w:val="008C29DD"/>
    <w:rsid w:val="008D2BC3"/>
    <w:rsid w:val="008D362A"/>
    <w:rsid w:val="00933FE5"/>
    <w:rsid w:val="00945C5C"/>
    <w:rsid w:val="00950B20"/>
    <w:rsid w:val="00952599"/>
    <w:rsid w:val="00974570"/>
    <w:rsid w:val="0097537D"/>
    <w:rsid w:val="00983655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5056E"/>
    <w:rsid w:val="00C5277C"/>
    <w:rsid w:val="00C54A0E"/>
    <w:rsid w:val="00C6623D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97C49"/>
    <w:rsid w:val="00EA78B8"/>
    <w:rsid w:val="00EC145E"/>
    <w:rsid w:val="00EC4511"/>
    <w:rsid w:val="00ED70FA"/>
    <w:rsid w:val="00EE722A"/>
    <w:rsid w:val="00EF22E5"/>
    <w:rsid w:val="00F10C23"/>
    <w:rsid w:val="00F30C55"/>
    <w:rsid w:val="00F3633F"/>
    <w:rsid w:val="00F379D5"/>
    <w:rsid w:val="00F4360A"/>
    <w:rsid w:val="00F466B7"/>
    <w:rsid w:val="00F47842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84FD-8AEA-47BA-8FA5-ADC600FC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1516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</cp:lastModifiedBy>
  <cp:revision>94</cp:revision>
  <dcterms:created xsi:type="dcterms:W3CDTF">2018-07-24T14:58:00Z</dcterms:created>
  <dcterms:modified xsi:type="dcterms:W3CDTF">2019-11-21T15:52:00Z</dcterms:modified>
</cp:coreProperties>
</file>