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3553681E" w:rsidR="00B87235" w:rsidRPr="00B87235" w:rsidRDefault="00B87235" w:rsidP="00B87235">
      <w:pPr>
        <w:pStyle w:val="Subtitle"/>
        <w:jc w:val="center"/>
      </w:pPr>
      <w:r>
        <w:t>V2.</w:t>
      </w:r>
      <w:r w:rsidR="00396FC5">
        <w:t>6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0B9A3D8E" w:rsidR="00B04B49" w:rsidRDefault="00B04B49" w:rsidP="00B04B49">
      <w:pPr>
        <w:pStyle w:val="Heading2"/>
      </w:pPr>
      <w:r>
        <w:lastRenderedPageBreak/>
        <w:t>Patch Notes 2.</w:t>
      </w:r>
      <w:r w:rsidR="00396FC5">
        <w:t>6</w:t>
      </w:r>
      <w:r>
        <w:t>:</w:t>
      </w:r>
    </w:p>
    <w:p w14:paraId="272B5F96" w14:textId="7359C8EB" w:rsidR="00AC43B6" w:rsidRDefault="00833E81" w:rsidP="00833E81">
      <w:pPr>
        <w:pStyle w:val="Heading3"/>
      </w:pPr>
      <w:r>
        <w:t>Bug Fixes</w:t>
      </w:r>
    </w:p>
    <w:p w14:paraId="567DDBFA" w14:textId="4802EE7F" w:rsidR="00833E81" w:rsidRDefault="00833E81" w:rsidP="00833E81">
      <w:pPr>
        <w:pStyle w:val="ListParagraph"/>
        <w:numPr>
          <w:ilvl w:val="0"/>
          <w:numId w:val="17"/>
        </w:numPr>
      </w:pPr>
      <w:r>
        <w:t>Fixed issue where clear rolls button on the initiative tracker would function like the open readied encounter in a new window button</w:t>
      </w:r>
    </w:p>
    <w:p w14:paraId="338466F6" w14:textId="30001791" w:rsidR="001D089E" w:rsidRDefault="001D089E" w:rsidP="00833E81">
      <w:pPr>
        <w:pStyle w:val="ListParagraph"/>
        <w:numPr>
          <w:ilvl w:val="0"/>
          <w:numId w:val="17"/>
        </w:numPr>
      </w:pPr>
      <w:r>
        <w:t>Fixed lag inducing bug where the monster health color scales didn’t clear and stacked every time an encounter was readied.</w:t>
      </w:r>
    </w:p>
    <w:p w14:paraId="5F9AEB4E" w14:textId="2D6678C9" w:rsidR="00083BAA" w:rsidRDefault="00083BAA" w:rsidP="00083BAA">
      <w:pPr>
        <w:pStyle w:val="Heading3"/>
      </w:pPr>
      <w:r>
        <w:t>New Features</w:t>
      </w:r>
    </w:p>
    <w:p w14:paraId="4F348B2A" w14:textId="07B2E758" w:rsidR="00083BAA" w:rsidRDefault="00083BAA" w:rsidP="00083BAA">
      <w:pPr>
        <w:pStyle w:val="ListParagraph"/>
        <w:numPr>
          <w:ilvl w:val="0"/>
          <w:numId w:val="17"/>
        </w:numPr>
      </w:pPr>
      <w:r>
        <w:t>When monsters fall to 0 or below hit points the creature will become greyed out on the initiative tracker.</w:t>
      </w:r>
    </w:p>
    <w:p w14:paraId="7561D64F" w14:textId="77D853CE" w:rsidR="00B01721" w:rsidRDefault="00B01721" w:rsidP="00083BAA">
      <w:pPr>
        <w:pStyle w:val="ListParagraph"/>
        <w:numPr>
          <w:ilvl w:val="0"/>
          <w:numId w:val="17"/>
        </w:numPr>
      </w:pPr>
      <w:r>
        <w:t xml:space="preserve">Added “HP” suffix to health </w:t>
      </w:r>
      <w:r w:rsidR="00A8075D">
        <w:t>fields</w:t>
      </w:r>
    </w:p>
    <w:p w14:paraId="41140810" w14:textId="06E6E4CF" w:rsidR="00394046" w:rsidRDefault="00394046" w:rsidP="00083BAA">
      <w:pPr>
        <w:pStyle w:val="ListParagraph"/>
        <w:numPr>
          <w:ilvl w:val="0"/>
          <w:numId w:val="17"/>
        </w:numPr>
      </w:pPr>
      <w:r>
        <w:t>Added input dialogue to all appropriate cells on the player manager tab</w:t>
      </w:r>
    </w:p>
    <w:p w14:paraId="62E47ED0" w14:textId="1665A88D" w:rsidR="00DD4A36" w:rsidRDefault="00DD4A36" w:rsidP="00083BAA">
      <w:pPr>
        <w:pStyle w:val="ListParagraph"/>
        <w:numPr>
          <w:ilvl w:val="0"/>
          <w:numId w:val="17"/>
        </w:numPr>
      </w:pPr>
      <w:r>
        <w:t>Inactive players are now grayed out on the Player Manager tab</w:t>
      </w:r>
    </w:p>
    <w:p w14:paraId="54FFD401" w14:textId="301D579E" w:rsidR="00BB1C5F" w:rsidRDefault="00BB1C5F" w:rsidP="00083BAA">
      <w:pPr>
        <w:pStyle w:val="ListParagraph"/>
        <w:numPr>
          <w:ilvl w:val="0"/>
          <w:numId w:val="17"/>
        </w:numPr>
      </w:pPr>
      <w:r>
        <w:t xml:space="preserve">Added </w:t>
      </w:r>
      <w:r w:rsidR="006D56E4">
        <w:t>vision, environment, and hazard look ups to the look up window</w:t>
      </w:r>
    </w:p>
    <w:p w14:paraId="70B7078F" w14:textId="33B2FA47" w:rsidR="00374377" w:rsidRDefault="00374377" w:rsidP="00083BAA">
      <w:pPr>
        <w:pStyle w:val="ListParagraph"/>
        <w:numPr>
          <w:ilvl w:val="0"/>
          <w:numId w:val="17"/>
        </w:numPr>
      </w:pPr>
      <w:r>
        <w:t>Added message box to alert when players have leveled up after awarding exp</w:t>
      </w:r>
    </w:p>
    <w:p w14:paraId="74383208" w14:textId="06E7377A" w:rsidR="00374377" w:rsidRDefault="00374377" w:rsidP="00083BAA">
      <w:pPr>
        <w:pStyle w:val="ListParagraph"/>
        <w:numPr>
          <w:ilvl w:val="0"/>
          <w:numId w:val="17"/>
        </w:numPr>
      </w:pPr>
      <w:r>
        <w:t>Added form to award miscellaneous exp to active party members</w:t>
      </w:r>
    </w:p>
    <w:p w14:paraId="6F47E6E9" w14:textId="75D478F6" w:rsidR="00766651" w:rsidRDefault="00766651" w:rsidP="00083BAA">
      <w:pPr>
        <w:pStyle w:val="ListParagraph"/>
        <w:numPr>
          <w:ilvl w:val="0"/>
          <w:numId w:val="17"/>
        </w:numPr>
      </w:pPr>
      <w:r>
        <w:t>When an encounter is generated it automatically clears initiative rolls</w:t>
      </w:r>
    </w:p>
    <w:p w14:paraId="733162AF" w14:textId="3EDFE752" w:rsidR="00384C1B" w:rsidRDefault="00384C1B" w:rsidP="00083BAA">
      <w:pPr>
        <w:pStyle w:val="ListParagraph"/>
        <w:numPr>
          <w:ilvl w:val="0"/>
          <w:numId w:val="17"/>
        </w:numPr>
      </w:pPr>
      <w:r>
        <w:t>Added button to automatically generate enemy initiative rolls</w:t>
      </w:r>
    </w:p>
    <w:p w14:paraId="2EBA02F1" w14:textId="5CE674BA" w:rsidR="00277AB2" w:rsidRDefault="00277AB2" w:rsidP="00277AB2">
      <w:pPr>
        <w:pStyle w:val="ListParagraph"/>
        <w:numPr>
          <w:ilvl w:val="1"/>
          <w:numId w:val="17"/>
        </w:numPr>
      </w:pPr>
      <w:r>
        <w:t>Will not roll for creatures at or below 0 hit points</w:t>
      </w:r>
    </w:p>
    <w:p w14:paraId="1018E2A8" w14:textId="5DD1E4A6" w:rsidR="002C5158" w:rsidRDefault="002C5158" w:rsidP="002C5158">
      <w:pPr>
        <w:pStyle w:val="ListParagraph"/>
        <w:numPr>
          <w:ilvl w:val="0"/>
          <w:numId w:val="17"/>
        </w:numPr>
      </w:pPr>
      <w:r>
        <w:t>Changing player number now hides players on initiative tracker tab</w:t>
      </w:r>
    </w:p>
    <w:p w14:paraId="583D8A06" w14:textId="085B670E" w:rsidR="002C5158" w:rsidRDefault="002C5158" w:rsidP="002C5158">
      <w:pPr>
        <w:pStyle w:val="ListParagraph"/>
        <w:numPr>
          <w:ilvl w:val="0"/>
          <w:numId w:val="17"/>
        </w:numPr>
      </w:pPr>
      <w:r>
        <w:t>Moved new window and clear rolls buttons to the top of the initiative tracker sheet</w:t>
      </w:r>
      <w:bookmarkStart w:id="0" w:name="_GoBack"/>
      <w:bookmarkEnd w:id="0"/>
    </w:p>
    <w:p w14:paraId="7675657F" w14:textId="209B353F" w:rsidR="00A8075D" w:rsidRDefault="00A8075D" w:rsidP="00A8075D">
      <w:pPr>
        <w:pStyle w:val="Heading3"/>
      </w:pPr>
      <w:r>
        <w:t>Altered Features</w:t>
      </w:r>
    </w:p>
    <w:p w14:paraId="7D56685B" w14:textId="640D3F12" w:rsidR="00A8075D" w:rsidRDefault="00A8075D" w:rsidP="00A8075D">
      <w:pPr>
        <w:pStyle w:val="ListParagraph"/>
        <w:numPr>
          <w:ilvl w:val="0"/>
          <w:numId w:val="18"/>
        </w:numPr>
      </w:pPr>
      <w:r>
        <w:t>Health color scales on Player Manager tab are now green at full and turn blue if health goes above max health.</w:t>
      </w:r>
    </w:p>
    <w:p w14:paraId="74CFEEF7" w14:textId="3EC3AB22" w:rsidR="00FB1FF6" w:rsidRDefault="00FB1FF6" w:rsidP="00A8075D">
      <w:pPr>
        <w:pStyle w:val="ListParagraph"/>
        <w:numPr>
          <w:ilvl w:val="0"/>
          <w:numId w:val="18"/>
        </w:numPr>
      </w:pPr>
      <w:r>
        <w:t>Player health</w:t>
      </w:r>
      <w:r w:rsidR="00701A5A">
        <w:t>, concentration, and condition</w:t>
      </w:r>
      <w:r>
        <w:t xml:space="preserve"> tracking moved to Readied Encounter tab</w:t>
      </w:r>
    </w:p>
    <w:p w14:paraId="35BD0D81" w14:textId="7D75C0BC" w:rsidR="002C50A7" w:rsidRDefault="002C50A7" w:rsidP="00A8075D">
      <w:pPr>
        <w:pStyle w:val="ListParagraph"/>
        <w:numPr>
          <w:ilvl w:val="0"/>
          <w:numId w:val="18"/>
        </w:numPr>
      </w:pPr>
      <w:r>
        <w:t>Long rest button moved to readied encounter tab</w:t>
      </w:r>
      <w:r w:rsidR="00B14F0E">
        <w:t>.</w:t>
      </w:r>
    </w:p>
    <w:p w14:paraId="296FEA41" w14:textId="38D40CB4" w:rsidR="00B14F0E" w:rsidRDefault="00B14F0E" w:rsidP="00B14F0E">
      <w:pPr>
        <w:pStyle w:val="ListParagraph"/>
        <w:numPr>
          <w:ilvl w:val="1"/>
          <w:numId w:val="18"/>
        </w:numPr>
      </w:pPr>
      <w:r>
        <w:t>Long rest button now removes conditions except exhaustion</w:t>
      </w:r>
    </w:p>
    <w:p w14:paraId="39F817C7" w14:textId="20896073" w:rsidR="00B14F0E" w:rsidRDefault="00B14F0E" w:rsidP="00B14F0E">
      <w:pPr>
        <w:pStyle w:val="ListParagraph"/>
        <w:numPr>
          <w:ilvl w:val="1"/>
          <w:numId w:val="18"/>
        </w:numPr>
      </w:pPr>
      <w:r>
        <w:t>Long rest button now reduces exhaustion level by 1</w:t>
      </w:r>
    </w:p>
    <w:p w14:paraId="185FF416" w14:textId="77E2C341" w:rsidR="003F4150" w:rsidRDefault="003F4150" w:rsidP="00A8075D">
      <w:pPr>
        <w:pStyle w:val="ListParagraph"/>
        <w:numPr>
          <w:ilvl w:val="0"/>
          <w:numId w:val="18"/>
        </w:numPr>
      </w:pPr>
      <w:r>
        <w:t>Changed the lookup tabs to just the type name and to not include “lookup”</w:t>
      </w:r>
    </w:p>
    <w:p w14:paraId="516994F7" w14:textId="24BEF698" w:rsidR="00E97C49" w:rsidRDefault="00E97C49" w:rsidP="00A8075D">
      <w:pPr>
        <w:pStyle w:val="ListParagraph"/>
        <w:numPr>
          <w:ilvl w:val="0"/>
          <w:numId w:val="18"/>
        </w:numPr>
      </w:pPr>
      <w:r>
        <w:t>Removed the condition lookup from the player manager</w:t>
      </w:r>
    </w:p>
    <w:p w14:paraId="4D06E20F" w14:textId="56DD6394" w:rsidR="00E97C49" w:rsidRDefault="00E97C49" w:rsidP="00A8075D">
      <w:pPr>
        <w:pStyle w:val="ListParagraph"/>
        <w:numPr>
          <w:ilvl w:val="0"/>
          <w:numId w:val="18"/>
        </w:numPr>
      </w:pPr>
      <w:r>
        <w:t>Made player reset button large and at the top of the sheet. Did the same for the lookup button and number of players dropdown</w:t>
      </w:r>
    </w:p>
    <w:p w14:paraId="035531F7" w14:textId="6CCF7FA2" w:rsidR="00DF2AAB" w:rsidRDefault="00DF2AAB" w:rsidP="00A8075D">
      <w:pPr>
        <w:pStyle w:val="ListParagraph"/>
        <w:numPr>
          <w:ilvl w:val="0"/>
          <w:numId w:val="18"/>
        </w:numPr>
      </w:pPr>
      <w:r>
        <w:t>Made player reset button also cure ailments, stop concentration, and rest HP</w:t>
      </w:r>
    </w:p>
    <w:p w14:paraId="6F605D17" w14:textId="774815D0" w:rsidR="00365A38" w:rsidRDefault="00365A38" w:rsidP="00A8075D">
      <w:pPr>
        <w:pStyle w:val="ListParagraph"/>
        <w:numPr>
          <w:ilvl w:val="0"/>
          <w:numId w:val="18"/>
        </w:numPr>
      </w:pPr>
      <w:r>
        <w:t>Shrunk open initiative tracker new window button.</w:t>
      </w:r>
    </w:p>
    <w:p w14:paraId="2379CCB2" w14:textId="0B24B088" w:rsidR="00603A7B" w:rsidRDefault="00603A7B" w:rsidP="00A8075D">
      <w:pPr>
        <w:pStyle w:val="ListParagraph"/>
        <w:numPr>
          <w:ilvl w:val="0"/>
          <w:numId w:val="18"/>
        </w:numPr>
      </w:pPr>
      <w:r>
        <w:t>Added encounter max creature cap of 129</w:t>
      </w:r>
      <w:r w:rsidR="002357B5">
        <w:t>. I figured that was probably enough creatures.</w:t>
      </w:r>
    </w:p>
    <w:p w14:paraId="0C89426B" w14:textId="298FD034" w:rsidR="00C54A0E" w:rsidRDefault="00C2136E" w:rsidP="00C54A0E">
      <w:pPr>
        <w:pStyle w:val="ListParagraph"/>
        <w:numPr>
          <w:ilvl w:val="0"/>
          <w:numId w:val="18"/>
        </w:numPr>
      </w:pPr>
      <w:r>
        <w:t>Removed key combo alert from cells under D&amp;D logo on player manager. Changed title of lookup form to include key combo</w:t>
      </w:r>
    </w:p>
    <w:p w14:paraId="0D3317F6" w14:textId="5396B1E3" w:rsidR="00C54A0E" w:rsidRPr="00A8075D" w:rsidRDefault="00C54A0E" w:rsidP="00C54A0E">
      <w:pPr>
        <w:pStyle w:val="ListParagraph"/>
        <w:numPr>
          <w:ilvl w:val="0"/>
          <w:numId w:val="18"/>
        </w:numPr>
      </w:pPr>
      <w:r>
        <w:t>Hid concentration row on player manager</w:t>
      </w:r>
    </w:p>
    <w:sectPr w:rsidR="00C54A0E" w:rsidRPr="00A8075D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E0AC1" w14:textId="77777777" w:rsidR="002B6E74" w:rsidRDefault="002B6E74" w:rsidP="00CC7EAC">
      <w:r>
        <w:separator/>
      </w:r>
    </w:p>
    <w:p w14:paraId="4CBF318E" w14:textId="77777777" w:rsidR="002B6E74" w:rsidRDefault="002B6E74" w:rsidP="00CC7EAC"/>
    <w:p w14:paraId="5DDCEB34" w14:textId="77777777" w:rsidR="002B6E74" w:rsidRDefault="002B6E74" w:rsidP="00CC7EAC"/>
    <w:p w14:paraId="7F3819D4" w14:textId="77777777" w:rsidR="002B6E74" w:rsidRDefault="002B6E74" w:rsidP="00CC7EAC"/>
  </w:endnote>
  <w:endnote w:type="continuationSeparator" w:id="0">
    <w:p w14:paraId="16398F85" w14:textId="77777777" w:rsidR="002B6E74" w:rsidRDefault="002B6E74" w:rsidP="00CC7EAC">
      <w:r>
        <w:continuationSeparator/>
      </w:r>
    </w:p>
    <w:p w14:paraId="3943B1F1" w14:textId="77777777" w:rsidR="002B6E74" w:rsidRDefault="002B6E74" w:rsidP="00CC7EAC"/>
    <w:p w14:paraId="750E2F1B" w14:textId="77777777" w:rsidR="002B6E74" w:rsidRDefault="002B6E74" w:rsidP="00CC7EAC"/>
    <w:p w14:paraId="3C3226BB" w14:textId="77777777" w:rsidR="002B6E74" w:rsidRDefault="002B6E74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Pr="00C06346">
          <w:rPr>
            <w:noProof/>
            <w:color w:val="FFFFFF" w:themeColor="background1"/>
          </w:rPr>
          <w:t>2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475ED" w14:textId="77777777" w:rsidR="002B6E74" w:rsidRDefault="002B6E74" w:rsidP="00CC7EAC">
      <w:r>
        <w:separator/>
      </w:r>
    </w:p>
    <w:p w14:paraId="41ECC9F5" w14:textId="77777777" w:rsidR="002B6E74" w:rsidRDefault="002B6E74" w:rsidP="00CC7EAC"/>
    <w:p w14:paraId="340C9312" w14:textId="77777777" w:rsidR="002B6E74" w:rsidRDefault="002B6E74" w:rsidP="00CC7EAC"/>
    <w:p w14:paraId="6172F5ED" w14:textId="77777777" w:rsidR="002B6E74" w:rsidRDefault="002B6E74" w:rsidP="00CC7EAC"/>
  </w:footnote>
  <w:footnote w:type="continuationSeparator" w:id="0">
    <w:p w14:paraId="567D5151" w14:textId="77777777" w:rsidR="002B6E74" w:rsidRDefault="002B6E74" w:rsidP="00CC7EAC">
      <w:r>
        <w:continuationSeparator/>
      </w:r>
    </w:p>
    <w:p w14:paraId="20A56B64" w14:textId="77777777" w:rsidR="002B6E74" w:rsidRDefault="002B6E74" w:rsidP="00CC7EAC"/>
    <w:p w14:paraId="0515A270" w14:textId="77777777" w:rsidR="002B6E74" w:rsidRDefault="002B6E74" w:rsidP="00CC7EAC"/>
    <w:p w14:paraId="2A0564A0" w14:textId="77777777" w:rsidR="002B6E74" w:rsidRDefault="002B6E74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2B6E74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2B6E74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2B6E74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2B6E74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2B6E74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0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2"/>
    <w:rsid w:val="0002600C"/>
    <w:rsid w:val="0002706D"/>
    <w:rsid w:val="00030DD4"/>
    <w:rsid w:val="00062B1F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A05D1"/>
    <w:rsid w:val="001A7FC1"/>
    <w:rsid w:val="001B6707"/>
    <w:rsid w:val="001C4A35"/>
    <w:rsid w:val="001D089E"/>
    <w:rsid w:val="001D09B8"/>
    <w:rsid w:val="001D0A64"/>
    <w:rsid w:val="002000FF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4C1B"/>
    <w:rsid w:val="00394046"/>
    <w:rsid w:val="00396FC5"/>
    <w:rsid w:val="003B2C03"/>
    <w:rsid w:val="003F4150"/>
    <w:rsid w:val="0041597F"/>
    <w:rsid w:val="004276E5"/>
    <w:rsid w:val="00432B30"/>
    <w:rsid w:val="0046544B"/>
    <w:rsid w:val="00471FD2"/>
    <w:rsid w:val="00483177"/>
    <w:rsid w:val="004A0407"/>
    <w:rsid w:val="004B02C6"/>
    <w:rsid w:val="00502D84"/>
    <w:rsid w:val="00517B89"/>
    <w:rsid w:val="00536CD1"/>
    <w:rsid w:val="00543FF9"/>
    <w:rsid w:val="00570604"/>
    <w:rsid w:val="00596CE0"/>
    <w:rsid w:val="005A446B"/>
    <w:rsid w:val="005B4BB4"/>
    <w:rsid w:val="005B7981"/>
    <w:rsid w:val="005C1388"/>
    <w:rsid w:val="005E6659"/>
    <w:rsid w:val="00603A7B"/>
    <w:rsid w:val="006155F6"/>
    <w:rsid w:val="006232F5"/>
    <w:rsid w:val="00626D40"/>
    <w:rsid w:val="006502C9"/>
    <w:rsid w:val="00682ACF"/>
    <w:rsid w:val="006A598A"/>
    <w:rsid w:val="006C7777"/>
    <w:rsid w:val="006D56E4"/>
    <w:rsid w:val="006D6388"/>
    <w:rsid w:val="006E7FE1"/>
    <w:rsid w:val="006F5D52"/>
    <w:rsid w:val="006F6C83"/>
    <w:rsid w:val="00701A5A"/>
    <w:rsid w:val="00716429"/>
    <w:rsid w:val="00724C81"/>
    <w:rsid w:val="00733D80"/>
    <w:rsid w:val="00760C5E"/>
    <w:rsid w:val="00764112"/>
    <w:rsid w:val="00766651"/>
    <w:rsid w:val="00785EBA"/>
    <w:rsid w:val="007B0AB1"/>
    <w:rsid w:val="007D5319"/>
    <w:rsid w:val="007E5CB1"/>
    <w:rsid w:val="00833E81"/>
    <w:rsid w:val="00836719"/>
    <w:rsid w:val="00860903"/>
    <w:rsid w:val="00865393"/>
    <w:rsid w:val="00871F6F"/>
    <w:rsid w:val="00872F0D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234E3"/>
    <w:rsid w:val="00A61F3A"/>
    <w:rsid w:val="00A71171"/>
    <w:rsid w:val="00A8075D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52D22"/>
    <w:rsid w:val="00D70AE0"/>
    <w:rsid w:val="00D83BBF"/>
    <w:rsid w:val="00DA1BE9"/>
    <w:rsid w:val="00DB1763"/>
    <w:rsid w:val="00DB79F1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F30C55"/>
    <w:rsid w:val="00F3633F"/>
    <w:rsid w:val="00F379D5"/>
    <w:rsid w:val="00F466B7"/>
    <w:rsid w:val="00F47842"/>
    <w:rsid w:val="00F742C4"/>
    <w:rsid w:val="00F82404"/>
    <w:rsid w:val="00F83543"/>
    <w:rsid w:val="00F84D51"/>
    <w:rsid w:val="00F860AA"/>
    <w:rsid w:val="00F9539C"/>
    <w:rsid w:val="00F97F95"/>
    <w:rsid w:val="00FB1FF6"/>
    <w:rsid w:val="00FC48A7"/>
    <w:rsid w:val="00FD198D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chartTrackingRefBased/>
  <w15:docId w15:val="{7AD42E77-6165-4246-8375-8777E26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65B8-04DF-407E-8B1A-EB026CC6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1194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43</cp:revision>
  <dcterms:created xsi:type="dcterms:W3CDTF">2018-07-24T14:58:00Z</dcterms:created>
  <dcterms:modified xsi:type="dcterms:W3CDTF">2018-11-02T17:33:00Z</dcterms:modified>
</cp:coreProperties>
</file>