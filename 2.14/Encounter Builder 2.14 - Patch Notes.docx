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3472B2C8" w:rsidR="00B87235" w:rsidRPr="00B87235" w:rsidRDefault="00B87235" w:rsidP="00B87235">
      <w:pPr>
        <w:pStyle w:val="Subtitle"/>
        <w:jc w:val="center"/>
      </w:pPr>
      <w:r>
        <w:t>V2.</w:t>
      </w:r>
      <w:r w:rsidR="0013149A">
        <w:t>1</w:t>
      </w:r>
      <w:r w:rsidR="00182D83">
        <w:t>3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7DDEEAFA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182D83">
        <w:t>3</w:t>
      </w:r>
    </w:p>
    <w:p w14:paraId="02FA3E04" w14:textId="2FF74D2E" w:rsidR="0015491D" w:rsidRDefault="0015491D" w:rsidP="0015491D">
      <w:pPr>
        <w:pStyle w:val="Heading3"/>
      </w:pPr>
      <w:r>
        <w:t>Additions</w:t>
      </w:r>
    </w:p>
    <w:p w14:paraId="56F88A1C" w14:textId="4B7F970E" w:rsidR="009970A6" w:rsidRDefault="009970A6" w:rsidP="009970A6">
      <w:pPr>
        <w:pStyle w:val="ListParagraph"/>
        <w:numPr>
          <w:ilvl w:val="0"/>
          <w:numId w:val="26"/>
        </w:numPr>
      </w:pPr>
      <w:r>
        <w:t xml:space="preserve">Added magic item lookup to the loot </w:t>
      </w:r>
      <w:proofErr w:type="gramStart"/>
      <w:r>
        <w:t>table</w:t>
      </w:r>
      <w:proofErr w:type="gramEnd"/>
    </w:p>
    <w:p w14:paraId="78D2DEB5" w14:textId="35268B10" w:rsidR="00DA7616" w:rsidRDefault="00DA7616" w:rsidP="009970A6">
      <w:pPr>
        <w:pStyle w:val="ListParagraph"/>
        <w:numPr>
          <w:ilvl w:val="0"/>
          <w:numId w:val="26"/>
        </w:numPr>
      </w:pPr>
      <w:r>
        <w:t xml:space="preserve">Added </w:t>
      </w:r>
      <w:proofErr w:type="spellStart"/>
      <w:r>
        <w:t>Icewind</w:t>
      </w:r>
      <w:proofErr w:type="spellEnd"/>
      <w:r>
        <w:t xml:space="preserve"> Dale creatures</w:t>
      </w:r>
    </w:p>
    <w:p w14:paraId="22B1BFC7" w14:textId="01EE9637" w:rsidR="006E153A" w:rsidRDefault="006E153A" w:rsidP="009970A6">
      <w:pPr>
        <w:pStyle w:val="ListParagraph"/>
        <w:numPr>
          <w:ilvl w:val="0"/>
          <w:numId w:val="26"/>
        </w:numPr>
      </w:pPr>
      <w:r>
        <w:t xml:space="preserve">Added </w:t>
      </w:r>
      <w:proofErr w:type="spellStart"/>
      <w:r>
        <w:t>Icewind</w:t>
      </w:r>
      <w:proofErr w:type="spellEnd"/>
      <w:r>
        <w:t xml:space="preserve"> Dale magic </w:t>
      </w:r>
      <w:proofErr w:type="gramStart"/>
      <w:r>
        <w:t>items</w:t>
      </w:r>
      <w:proofErr w:type="gramEnd"/>
    </w:p>
    <w:p w14:paraId="390573F4" w14:textId="543CF964" w:rsidR="006E153A" w:rsidRDefault="006E153A" w:rsidP="009970A6">
      <w:pPr>
        <w:pStyle w:val="ListParagraph"/>
        <w:numPr>
          <w:ilvl w:val="0"/>
          <w:numId w:val="26"/>
        </w:numPr>
      </w:pPr>
      <w:r>
        <w:t xml:space="preserve">Added </w:t>
      </w:r>
      <w:proofErr w:type="spellStart"/>
      <w:r>
        <w:t>Icewind</w:t>
      </w:r>
      <w:proofErr w:type="spellEnd"/>
      <w:r>
        <w:t xml:space="preserve"> Dale spells</w:t>
      </w:r>
    </w:p>
    <w:p w14:paraId="42385EB9" w14:textId="6F92562D" w:rsidR="00700CCD" w:rsidRDefault="00700CCD" w:rsidP="009970A6">
      <w:pPr>
        <w:pStyle w:val="ListParagraph"/>
        <w:numPr>
          <w:ilvl w:val="0"/>
          <w:numId w:val="26"/>
        </w:numPr>
      </w:pPr>
      <w:r>
        <w:t xml:space="preserve">Added button to add new blank loot </w:t>
      </w:r>
      <w:proofErr w:type="gramStart"/>
      <w:r>
        <w:t>table</w:t>
      </w:r>
      <w:proofErr w:type="gramEnd"/>
    </w:p>
    <w:p w14:paraId="5C00E34C" w14:textId="63356482" w:rsidR="0067722E" w:rsidRDefault="0067722E" w:rsidP="009970A6">
      <w:pPr>
        <w:pStyle w:val="ListParagraph"/>
        <w:numPr>
          <w:ilvl w:val="0"/>
          <w:numId w:val="26"/>
        </w:numPr>
      </w:pPr>
      <w:r>
        <w:t xml:space="preserve">Added </w:t>
      </w:r>
      <w:proofErr w:type="spellStart"/>
      <w:r>
        <w:t>VGtR</w:t>
      </w:r>
      <w:proofErr w:type="spellEnd"/>
      <w:r>
        <w:t xml:space="preserve"> Races</w:t>
      </w:r>
      <w:r w:rsidR="00937E8A">
        <w:t xml:space="preserve"> and creatures</w:t>
      </w:r>
    </w:p>
    <w:p w14:paraId="125DC372" w14:textId="6417A3C5" w:rsidR="00FB12D3" w:rsidRDefault="00FB12D3" w:rsidP="009970A6">
      <w:pPr>
        <w:pStyle w:val="ListParagraph"/>
        <w:numPr>
          <w:ilvl w:val="0"/>
          <w:numId w:val="26"/>
        </w:numPr>
      </w:pPr>
      <w:r>
        <w:t xml:space="preserve">Added natural armor options to </w:t>
      </w:r>
      <w:r w:rsidR="00D8763F">
        <w:t xml:space="preserve">player </w:t>
      </w:r>
      <w:proofErr w:type="gramStart"/>
      <w:r w:rsidR="00D8763F">
        <w:t>sheet</w:t>
      </w:r>
      <w:proofErr w:type="gramEnd"/>
    </w:p>
    <w:p w14:paraId="79F2A217" w14:textId="02C5B4CC" w:rsidR="006B61A7" w:rsidRDefault="006B61A7" w:rsidP="009970A6">
      <w:pPr>
        <w:pStyle w:val="ListParagraph"/>
        <w:numPr>
          <w:ilvl w:val="0"/>
          <w:numId w:val="26"/>
        </w:numPr>
      </w:pPr>
      <w:r>
        <w:t xml:space="preserve">Added slot for constitution modifier on player </w:t>
      </w:r>
      <w:proofErr w:type="gramStart"/>
      <w:r>
        <w:t>sheet</w:t>
      </w:r>
      <w:proofErr w:type="gramEnd"/>
    </w:p>
    <w:p w14:paraId="5660B7F6" w14:textId="3B5F7F8F" w:rsidR="008E3B0D" w:rsidRDefault="008E3B0D" w:rsidP="008E3B0D">
      <w:pPr>
        <w:pStyle w:val="Heading3"/>
      </w:pPr>
      <w:r>
        <w:t>Changes</w:t>
      </w:r>
    </w:p>
    <w:p w14:paraId="2BC18D89" w14:textId="0BEC58DF" w:rsidR="008E3B0D" w:rsidRDefault="008E3B0D" w:rsidP="008E3B0D">
      <w:pPr>
        <w:pStyle w:val="ListParagraph"/>
        <w:numPr>
          <w:ilvl w:val="0"/>
          <w:numId w:val="27"/>
        </w:numPr>
      </w:pPr>
      <w:r>
        <w:t xml:space="preserve">Gave each spell scroll level its own entry in the magic item </w:t>
      </w:r>
      <w:proofErr w:type="gramStart"/>
      <w:r>
        <w:t>table</w:t>
      </w:r>
      <w:proofErr w:type="gramEnd"/>
    </w:p>
    <w:p w14:paraId="051A2ACC" w14:textId="2E6C3BD2" w:rsidR="00014A85" w:rsidRDefault="00014A85" w:rsidP="008E3B0D">
      <w:pPr>
        <w:pStyle w:val="ListParagraph"/>
        <w:numPr>
          <w:ilvl w:val="0"/>
          <w:numId w:val="27"/>
        </w:numPr>
      </w:pPr>
      <w:r>
        <w:t xml:space="preserve">Corrected case </w:t>
      </w:r>
      <w:r w:rsidR="00F50DF9">
        <w:t>in creature size column on the Enemy Library tab.</w:t>
      </w:r>
    </w:p>
    <w:p w14:paraId="093FAE40" w14:textId="14E344D0" w:rsidR="00E50917" w:rsidRDefault="00E50917" w:rsidP="008E3B0D">
      <w:pPr>
        <w:pStyle w:val="ListParagraph"/>
        <w:numPr>
          <w:ilvl w:val="0"/>
          <w:numId w:val="27"/>
        </w:numPr>
      </w:pPr>
      <w:r>
        <w:t>When adding creatures removed code to clear the source to simplify workflow when adding multiple creatures.</w:t>
      </w:r>
    </w:p>
    <w:p w14:paraId="6DD39A15" w14:textId="6E2FC9BA" w:rsidR="00B11101" w:rsidRPr="009970A6" w:rsidRDefault="00B11101" w:rsidP="008E3B0D">
      <w:pPr>
        <w:pStyle w:val="ListParagraph"/>
        <w:numPr>
          <w:ilvl w:val="0"/>
          <w:numId w:val="27"/>
        </w:numPr>
      </w:pPr>
      <w:r>
        <w:t xml:space="preserve">Removed numeric restriction on AC box in </w:t>
      </w:r>
      <w:r w:rsidR="00614C33">
        <w:t>“Add A Creature” form</w:t>
      </w:r>
    </w:p>
    <w:p w14:paraId="661EC4BF" w14:textId="3CE70D8F" w:rsidR="00E85CB0" w:rsidRDefault="00E85CB0" w:rsidP="00E85CB0">
      <w:pPr>
        <w:pStyle w:val="Heading3"/>
      </w:pPr>
      <w:r>
        <w:t>Bug Fixes</w:t>
      </w:r>
    </w:p>
    <w:p w14:paraId="07000510" w14:textId="07EB9204" w:rsidR="00E85CB0" w:rsidRDefault="00182D83" w:rsidP="00E85CB0">
      <w:pPr>
        <w:pStyle w:val="ListParagraph"/>
        <w:numPr>
          <w:ilvl w:val="0"/>
          <w:numId w:val="25"/>
        </w:numPr>
      </w:pPr>
      <w:r>
        <w:t>Corrected user discovered bug that caused push/drag/lift and carry capacity values to be flipped.</w:t>
      </w:r>
    </w:p>
    <w:p w14:paraId="0F44DF25" w14:textId="1A206E63" w:rsidR="001F2F03" w:rsidRDefault="001F2F03" w:rsidP="00E85CB0">
      <w:pPr>
        <w:pStyle w:val="ListParagraph"/>
        <w:numPr>
          <w:ilvl w:val="0"/>
          <w:numId w:val="25"/>
        </w:numPr>
      </w:pPr>
      <w:r>
        <w:t xml:space="preserve">Fixed crash where the loot generator would crash if a non-standard item </w:t>
      </w:r>
      <w:proofErr w:type="gramStart"/>
      <w:r>
        <w:t>is</w:t>
      </w:r>
      <w:proofErr w:type="gramEnd"/>
      <w:r>
        <w:t xml:space="preserve"> entered.</w:t>
      </w:r>
    </w:p>
    <w:p w14:paraId="1A9A312A" w14:textId="7E70DD57" w:rsidR="00A95BB6" w:rsidRDefault="00A95BB6" w:rsidP="00E85CB0">
      <w:pPr>
        <w:pStyle w:val="ListParagraph"/>
        <w:numPr>
          <w:ilvl w:val="0"/>
          <w:numId w:val="25"/>
        </w:numPr>
      </w:pPr>
      <w:r>
        <w:t xml:space="preserve">Fixed some minor </w:t>
      </w:r>
      <w:proofErr w:type="gramStart"/>
      <w:r>
        <w:t>typos</w:t>
      </w:r>
      <w:proofErr w:type="gramEnd"/>
    </w:p>
    <w:p w14:paraId="427FC958" w14:textId="1107A908" w:rsidR="00BE6581" w:rsidRPr="00C9016F" w:rsidRDefault="00BE6581" w:rsidP="0039197D"/>
    <w:sectPr w:rsidR="00BE6581" w:rsidRPr="00C9016F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A95BB6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9BDC" w14:textId="77777777" w:rsidR="00C06346" w:rsidRDefault="006B61A7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3DAC" w14:textId="77777777" w:rsidR="00C06346" w:rsidRDefault="006B61A7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3D66" w14:textId="77777777" w:rsidR="00C06346" w:rsidRDefault="006B61A7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CCA7" w14:textId="77777777" w:rsidR="006502C9" w:rsidRPr="00B75FAF" w:rsidRDefault="006B61A7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602D" w14:textId="77777777" w:rsidR="00C06346" w:rsidRDefault="006B61A7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FC9"/>
    <w:multiLevelType w:val="hybridMultilevel"/>
    <w:tmpl w:val="7DCEB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6149"/>
    <w:multiLevelType w:val="hybridMultilevel"/>
    <w:tmpl w:val="D6CAA1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C6E21"/>
    <w:multiLevelType w:val="hybridMultilevel"/>
    <w:tmpl w:val="1C58AA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6"/>
  </w:num>
  <w:num w:numId="4">
    <w:abstractNumId w:val="2"/>
  </w:num>
  <w:num w:numId="5">
    <w:abstractNumId w:val="3"/>
  </w:num>
  <w:num w:numId="6">
    <w:abstractNumId w:val="16"/>
  </w:num>
  <w:num w:numId="7">
    <w:abstractNumId w:val="12"/>
  </w:num>
  <w:num w:numId="8">
    <w:abstractNumId w:val="17"/>
  </w:num>
  <w:num w:numId="9">
    <w:abstractNumId w:val="22"/>
  </w:num>
  <w:num w:numId="10">
    <w:abstractNumId w:val="23"/>
  </w:num>
  <w:num w:numId="11">
    <w:abstractNumId w:val="21"/>
  </w:num>
  <w:num w:numId="12">
    <w:abstractNumId w:val="25"/>
  </w:num>
  <w:num w:numId="13">
    <w:abstractNumId w:val="15"/>
  </w:num>
  <w:num w:numId="14">
    <w:abstractNumId w:val="0"/>
  </w:num>
  <w:num w:numId="15">
    <w:abstractNumId w:val="1"/>
  </w:num>
  <w:num w:numId="16">
    <w:abstractNumId w:val="7"/>
  </w:num>
  <w:num w:numId="17">
    <w:abstractNumId w:val="6"/>
  </w:num>
  <w:num w:numId="18">
    <w:abstractNumId w:val="14"/>
  </w:num>
  <w:num w:numId="19">
    <w:abstractNumId w:val="4"/>
  </w:num>
  <w:num w:numId="20">
    <w:abstractNumId w:val="8"/>
  </w:num>
  <w:num w:numId="21">
    <w:abstractNumId w:val="10"/>
  </w:num>
  <w:num w:numId="22">
    <w:abstractNumId w:val="19"/>
  </w:num>
  <w:num w:numId="23">
    <w:abstractNumId w:val="11"/>
  </w:num>
  <w:num w:numId="24">
    <w:abstractNumId w:val="13"/>
  </w:num>
  <w:num w:numId="25">
    <w:abstractNumId w:val="5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FD2"/>
    <w:rsid w:val="00014A85"/>
    <w:rsid w:val="0002600C"/>
    <w:rsid w:val="0002706D"/>
    <w:rsid w:val="00030DD4"/>
    <w:rsid w:val="00062B1F"/>
    <w:rsid w:val="00066D16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3149A"/>
    <w:rsid w:val="00146F48"/>
    <w:rsid w:val="0015491D"/>
    <w:rsid w:val="00182D83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1F2F03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2885"/>
    <w:rsid w:val="00313187"/>
    <w:rsid w:val="003162B5"/>
    <w:rsid w:val="00316704"/>
    <w:rsid w:val="00322594"/>
    <w:rsid w:val="0034633E"/>
    <w:rsid w:val="0035744F"/>
    <w:rsid w:val="00365A38"/>
    <w:rsid w:val="00367B77"/>
    <w:rsid w:val="00374377"/>
    <w:rsid w:val="003829EC"/>
    <w:rsid w:val="00384C1B"/>
    <w:rsid w:val="003856DF"/>
    <w:rsid w:val="0039197D"/>
    <w:rsid w:val="0039236B"/>
    <w:rsid w:val="00394046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4C33"/>
    <w:rsid w:val="006155F6"/>
    <w:rsid w:val="006232F5"/>
    <w:rsid w:val="00626D40"/>
    <w:rsid w:val="006502C9"/>
    <w:rsid w:val="006533E9"/>
    <w:rsid w:val="00660BAE"/>
    <w:rsid w:val="0067722E"/>
    <w:rsid w:val="00680226"/>
    <w:rsid w:val="00682ACF"/>
    <w:rsid w:val="006A598A"/>
    <w:rsid w:val="006B61A7"/>
    <w:rsid w:val="006C1F63"/>
    <w:rsid w:val="006C7777"/>
    <w:rsid w:val="006D56E4"/>
    <w:rsid w:val="006D6388"/>
    <w:rsid w:val="006E153A"/>
    <w:rsid w:val="006E7FE1"/>
    <w:rsid w:val="006F5D52"/>
    <w:rsid w:val="006F6C83"/>
    <w:rsid w:val="006F7E01"/>
    <w:rsid w:val="00700CCD"/>
    <w:rsid w:val="00701A5A"/>
    <w:rsid w:val="00716429"/>
    <w:rsid w:val="00724C81"/>
    <w:rsid w:val="007279CD"/>
    <w:rsid w:val="00733D80"/>
    <w:rsid w:val="00760C5E"/>
    <w:rsid w:val="00764112"/>
    <w:rsid w:val="00766651"/>
    <w:rsid w:val="00785EBA"/>
    <w:rsid w:val="007B0AB1"/>
    <w:rsid w:val="007B6619"/>
    <w:rsid w:val="007C72BA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17FC"/>
    <w:rsid w:val="008B7DEC"/>
    <w:rsid w:val="008C08CC"/>
    <w:rsid w:val="008C29DD"/>
    <w:rsid w:val="008D2BC3"/>
    <w:rsid w:val="008D362A"/>
    <w:rsid w:val="008D4070"/>
    <w:rsid w:val="008E3B0D"/>
    <w:rsid w:val="00933FE5"/>
    <w:rsid w:val="00937E8A"/>
    <w:rsid w:val="00945C5C"/>
    <w:rsid w:val="00950B20"/>
    <w:rsid w:val="00952599"/>
    <w:rsid w:val="00964020"/>
    <w:rsid w:val="00974570"/>
    <w:rsid w:val="0097537D"/>
    <w:rsid w:val="00983655"/>
    <w:rsid w:val="009970A6"/>
    <w:rsid w:val="009B3FF8"/>
    <w:rsid w:val="009D1079"/>
    <w:rsid w:val="009D4A4E"/>
    <w:rsid w:val="009E6EB8"/>
    <w:rsid w:val="009F391D"/>
    <w:rsid w:val="009F53FF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95BB6"/>
    <w:rsid w:val="00AA5215"/>
    <w:rsid w:val="00AB281E"/>
    <w:rsid w:val="00AC1981"/>
    <w:rsid w:val="00AC43B6"/>
    <w:rsid w:val="00AF4F8D"/>
    <w:rsid w:val="00B01721"/>
    <w:rsid w:val="00B04B49"/>
    <w:rsid w:val="00B11101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BE6581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40B55"/>
    <w:rsid w:val="00C5056E"/>
    <w:rsid w:val="00C5277C"/>
    <w:rsid w:val="00C54A0E"/>
    <w:rsid w:val="00C6623D"/>
    <w:rsid w:val="00C71759"/>
    <w:rsid w:val="00C84562"/>
    <w:rsid w:val="00C9016F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8763F"/>
    <w:rsid w:val="00DA1BE9"/>
    <w:rsid w:val="00DA7616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50917"/>
    <w:rsid w:val="00E617E8"/>
    <w:rsid w:val="00E85341"/>
    <w:rsid w:val="00E85CB0"/>
    <w:rsid w:val="00E97C49"/>
    <w:rsid w:val="00EA78B8"/>
    <w:rsid w:val="00EC145E"/>
    <w:rsid w:val="00EC4511"/>
    <w:rsid w:val="00ED70FA"/>
    <w:rsid w:val="00EE722A"/>
    <w:rsid w:val="00EF0BC6"/>
    <w:rsid w:val="00EF0F2D"/>
    <w:rsid w:val="00EF22E5"/>
    <w:rsid w:val="00F10C23"/>
    <w:rsid w:val="00F26A30"/>
    <w:rsid w:val="00F30C55"/>
    <w:rsid w:val="00F3633F"/>
    <w:rsid w:val="00F379D5"/>
    <w:rsid w:val="00F4360A"/>
    <w:rsid w:val="00F466B7"/>
    <w:rsid w:val="00F47842"/>
    <w:rsid w:val="00F50DF9"/>
    <w:rsid w:val="00F70456"/>
    <w:rsid w:val="00F742C4"/>
    <w:rsid w:val="00F82404"/>
    <w:rsid w:val="00F83543"/>
    <w:rsid w:val="00F839F6"/>
    <w:rsid w:val="00F84D51"/>
    <w:rsid w:val="00F860AA"/>
    <w:rsid w:val="00F9539C"/>
    <w:rsid w:val="00F97F95"/>
    <w:rsid w:val="00FB12D3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docId w15:val="{33145639-8273-4B74-BA74-90A2140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E9A9-2550-4BFA-A3C7-A8890D64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2410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Stoel, Lincoln </dc:creator>
  <cp:keywords/>
  <dc:description/>
  <cp:lastModifiedBy>Linc Stoel</cp:lastModifiedBy>
  <cp:revision>133</cp:revision>
  <dcterms:created xsi:type="dcterms:W3CDTF">2018-07-24T14:58:00Z</dcterms:created>
  <dcterms:modified xsi:type="dcterms:W3CDTF">2021-07-03T23:41:00Z</dcterms:modified>
</cp:coreProperties>
</file>