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56C21E8C" w:rsidR="00B87235" w:rsidRPr="00B87235" w:rsidRDefault="00B87235" w:rsidP="00B87235">
      <w:pPr>
        <w:pStyle w:val="Subtitle"/>
        <w:jc w:val="center"/>
      </w:pPr>
      <w:r>
        <w:t>V2.</w:t>
      </w:r>
      <w:r w:rsidR="0013149A">
        <w:t>1</w:t>
      </w:r>
      <w:r w:rsidR="0008557D">
        <w:t>5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4CA734A1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08557D">
        <w:t>5</w:t>
      </w:r>
    </w:p>
    <w:p w14:paraId="02FA3E04" w14:textId="2FF74D2E" w:rsidR="0015491D" w:rsidRDefault="0015491D" w:rsidP="0015491D">
      <w:pPr>
        <w:pStyle w:val="Heading3"/>
      </w:pPr>
      <w:r>
        <w:t>Additions</w:t>
      </w:r>
    </w:p>
    <w:p w14:paraId="79F2A217" w14:textId="2AD8EE6A" w:rsidR="006B61A7" w:rsidRDefault="0008557D" w:rsidP="009970A6">
      <w:pPr>
        <w:pStyle w:val="ListParagraph"/>
        <w:numPr>
          <w:ilvl w:val="0"/>
          <w:numId w:val="26"/>
        </w:numPr>
      </w:pPr>
      <w:r>
        <w:t xml:space="preserve">Added Wild Beyond the Witchlight and </w:t>
      </w:r>
      <w:proofErr w:type="spellStart"/>
      <w:r>
        <w:t>Fizban’s</w:t>
      </w:r>
      <w:proofErr w:type="spellEnd"/>
      <w:r>
        <w:t xml:space="preserve"> Treasury of Dragons Races</w:t>
      </w:r>
    </w:p>
    <w:p w14:paraId="5F3F2A07" w14:textId="7795FBAC" w:rsidR="001D43F1" w:rsidRDefault="001D43F1" w:rsidP="009970A6">
      <w:pPr>
        <w:pStyle w:val="ListParagraph"/>
        <w:numPr>
          <w:ilvl w:val="0"/>
          <w:numId w:val="26"/>
        </w:numPr>
      </w:pPr>
      <w:r>
        <w:t>Added error trapping to the add a creature form</w:t>
      </w:r>
    </w:p>
    <w:p w14:paraId="4FE4E281" w14:textId="6210326A" w:rsidR="001D43F1" w:rsidRDefault="001D43F1" w:rsidP="009970A6">
      <w:pPr>
        <w:pStyle w:val="ListParagraph"/>
        <w:numPr>
          <w:ilvl w:val="0"/>
          <w:numId w:val="26"/>
        </w:numPr>
      </w:pPr>
      <w:r>
        <w:t xml:space="preserve">Added an “assisted” mode for adding hp to help with </w:t>
      </w:r>
      <w:r w:rsidR="009B4C92">
        <w:t>formatting</w:t>
      </w:r>
    </w:p>
    <w:p w14:paraId="5660B7F6" w14:textId="3B5F7F8F" w:rsidR="008E3B0D" w:rsidRDefault="008E3B0D" w:rsidP="008E3B0D">
      <w:pPr>
        <w:pStyle w:val="Heading3"/>
      </w:pPr>
      <w:r>
        <w:t>Changes</w:t>
      </w:r>
    </w:p>
    <w:p w14:paraId="427FC958" w14:textId="71BE8A4D" w:rsidR="00BE6581" w:rsidRDefault="00334FC6" w:rsidP="0008557D">
      <w:pPr>
        <w:pStyle w:val="ListParagraph"/>
        <w:numPr>
          <w:ilvl w:val="0"/>
          <w:numId w:val="27"/>
        </w:numPr>
      </w:pPr>
      <w:r>
        <w:t xml:space="preserve">Adjusted column widths in Encounter tab to </w:t>
      </w:r>
      <w:r w:rsidR="00F85055">
        <w:t>make buttons look better</w:t>
      </w:r>
    </w:p>
    <w:p w14:paraId="35CC92DA" w14:textId="0D0C1314" w:rsidR="00765829" w:rsidRDefault="00765829" w:rsidP="0008557D">
      <w:pPr>
        <w:pStyle w:val="ListParagraph"/>
        <w:numPr>
          <w:ilvl w:val="0"/>
          <w:numId w:val="27"/>
        </w:numPr>
      </w:pPr>
      <w:r>
        <w:t>Changed label of the “Clear Defeated Enemies” button to better reflect what it does</w:t>
      </w:r>
    </w:p>
    <w:p w14:paraId="4BF75164" w14:textId="3C42C7D7" w:rsidR="00F85055" w:rsidRDefault="00A13A30" w:rsidP="00A13A30">
      <w:pPr>
        <w:pStyle w:val="Heading3"/>
      </w:pPr>
      <w:r>
        <w:t>Bug Fixes</w:t>
      </w:r>
    </w:p>
    <w:p w14:paraId="4180C0CF" w14:textId="5706A3BE" w:rsidR="00A13A30" w:rsidRDefault="00A13A30" w:rsidP="00A13A30">
      <w:pPr>
        <w:pStyle w:val="ListParagraph"/>
        <w:numPr>
          <w:ilvl w:val="0"/>
          <w:numId w:val="27"/>
        </w:numPr>
      </w:pPr>
      <w:r>
        <w:t>Fixed clear function</w:t>
      </w:r>
      <w:r w:rsidR="00BE7144">
        <w:t xml:space="preserve">. Now it </w:t>
      </w:r>
      <w:r w:rsidR="000A1349">
        <w:t>clears</w:t>
      </w:r>
      <w:r w:rsidR="00BE7144">
        <w:t xml:space="preserve"> the correct cells.</w:t>
      </w:r>
    </w:p>
    <w:p w14:paraId="34C49D7F" w14:textId="07DAB973" w:rsidR="00765829" w:rsidRDefault="00765829" w:rsidP="00A13A30">
      <w:pPr>
        <w:pStyle w:val="ListParagraph"/>
        <w:numPr>
          <w:ilvl w:val="0"/>
          <w:numId w:val="27"/>
        </w:numPr>
      </w:pPr>
      <w:r>
        <w:t>Fixed issue where changing the condition on the encounter builder wouldn’t update the player manager</w:t>
      </w:r>
    </w:p>
    <w:p w14:paraId="6D091EC8" w14:textId="79218DF7" w:rsidR="006C1530" w:rsidRPr="00C9016F" w:rsidRDefault="006C1530" w:rsidP="00A13A30">
      <w:pPr>
        <w:pStyle w:val="ListParagraph"/>
        <w:numPr>
          <w:ilvl w:val="0"/>
          <w:numId w:val="27"/>
        </w:numPr>
      </w:pPr>
      <w:r>
        <w:t xml:space="preserve">Fixed issue with current hp not populating on main </w:t>
      </w:r>
      <w:proofErr w:type="spellStart"/>
      <w:r>
        <w:t>playersheet</w:t>
      </w:r>
      <w:proofErr w:type="spellEnd"/>
    </w:p>
    <w:sectPr w:rsidR="006C1530" w:rsidRPr="00C9016F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C574" w14:textId="77777777" w:rsidR="007B18EF" w:rsidRDefault="007B18EF" w:rsidP="00CC7EAC">
      <w:r>
        <w:separator/>
      </w:r>
    </w:p>
    <w:p w14:paraId="75C0AFAE" w14:textId="77777777" w:rsidR="007B18EF" w:rsidRDefault="007B18EF" w:rsidP="00CC7EAC"/>
    <w:p w14:paraId="7C209D6B" w14:textId="77777777" w:rsidR="007B18EF" w:rsidRDefault="007B18EF" w:rsidP="00CC7EAC"/>
    <w:p w14:paraId="0A4411C7" w14:textId="77777777" w:rsidR="007B18EF" w:rsidRDefault="007B18EF" w:rsidP="00CC7EAC"/>
  </w:endnote>
  <w:endnote w:type="continuationSeparator" w:id="0">
    <w:p w14:paraId="48B4FD1A" w14:textId="77777777" w:rsidR="007B18EF" w:rsidRDefault="007B18EF" w:rsidP="00CC7EAC">
      <w:r>
        <w:continuationSeparator/>
      </w:r>
    </w:p>
    <w:p w14:paraId="625E9733" w14:textId="77777777" w:rsidR="007B18EF" w:rsidRDefault="007B18EF" w:rsidP="00CC7EAC"/>
    <w:p w14:paraId="61DB67AD" w14:textId="77777777" w:rsidR="007B18EF" w:rsidRDefault="007B18EF" w:rsidP="00CC7EAC"/>
    <w:p w14:paraId="3925441F" w14:textId="77777777" w:rsidR="007B18EF" w:rsidRDefault="007B18EF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A95BB6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A8AF" w14:textId="77777777" w:rsidR="007B18EF" w:rsidRDefault="007B18EF" w:rsidP="00CC7EAC">
      <w:r>
        <w:separator/>
      </w:r>
    </w:p>
    <w:p w14:paraId="57122C1F" w14:textId="77777777" w:rsidR="007B18EF" w:rsidRDefault="007B18EF" w:rsidP="00CC7EAC"/>
    <w:p w14:paraId="6F338656" w14:textId="77777777" w:rsidR="007B18EF" w:rsidRDefault="007B18EF" w:rsidP="00CC7EAC"/>
    <w:p w14:paraId="26B592B8" w14:textId="77777777" w:rsidR="007B18EF" w:rsidRDefault="007B18EF" w:rsidP="00CC7EAC"/>
  </w:footnote>
  <w:footnote w:type="continuationSeparator" w:id="0">
    <w:p w14:paraId="577FF186" w14:textId="77777777" w:rsidR="007B18EF" w:rsidRDefault="007B18EF" w:rsidP="00CC7EAC">
      <w:r>
        <w:continuationSeparator/>
      </w:r>
    </w:p>
    <w:p w14:paraId="62617646" w14:textId="77777777" w:rsidR="007B18EF" w:rsidRDefault="007B18EF" w:rsidP="00CC7EAC"/>
    <w:p w14:paraId="5003380A" w14:textId="77777777" w:rsidR="007B18EF" w:rsidRDefault="007B18EF" w:rsidP="00CC7EAC"/>
    <w:p w14:paraId="2689C4F4" w14:textId="77777777" w:rsidR="007B18EF" w:rsidRDefault="007B18EF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9BDC" w14:textId="77777777" w:rsidR="00C06346" w:rsidRDefault="00000000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1032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3DAC" w14:textId="77777777" w:rsidR="00C06346" w:rsidRDefault="00000000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1031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3D66" w14:textId="77777777" w:rsidR="00C06346" w:rsidRDefault="00000000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1035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CCA7" w14:textId="77777777" w:rsidR="006502C9" w:rsidRPr="00B75FAF" w:rsidRDefault="00000000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1036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602D" w14:textId="77777777" w:rsidR="00C06346" w:rsidRDefault="00000000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1034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FC9"/>
    <w:multiLevelType w:val="hybridMultilevel"/>
    <w:tmpl w:val="7DCEB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6149"/>
    <w:multiLevelType w:val="hybridMultilevel"/>
    <w:tmpl w:val="D6CAA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C6E21"/>
    <w:multiLevelType w:val="hybridMultilevel"/>
    <w:tmpl w:val="C1F8C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D4746"/>
    <w:multiLevelType w:val="hybridMultilevel"/>
    <w:tmpl w:val="7F844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18231">
    <w:abstractNumId w:val="20"/>
  </w:num>
  <w:num w:numId="2" w16cid:durableId="449978509">
    <w:abstractNumId w:val="25"/>
  </w:num>
  <w:num w:numId="3" w16cid:durableId="404112543">
    <w:abstractNumId w:val="27"/>
  </w:num>
  <w:num w:numId="4" w16cid:durableId="1242060337">
    <w:abstractNumId w:val="2"/>
  </w:num>
  <w:num w:numId="5" w16cid:durableId="2105492683">
    <w:abstractNumId w:val="3"/>
  </w:num>
  <w:num w:numId="6" w16cid:durableId="45614693">
    <w:abstractNumId w:val="16"/>
  </w:num>
  <w:num w:numId="7" w16cid:durableId="675309732">
    <w:abstractNumId w:val="12"/>
  </w:num>
  <w:num w:numId="8" w16cid:durableId="1888298684">
    <w:abstractNumId w:val="17"/>
  </w:num>
  <w:num w:numId="9" w16cid:durableId="1432748109">
    <w:abstractNumId w:val="23"/>
  </w:num>
  <w:num w:numId="10" w16cid:durableId="1444031129">
    <w:abstractNumId w:val="24"/>
  </w:num>
  <w:num w:numId="11" w16cid:durableId="1961649624">
    <w:abstractNumId w:val="21"/>
  </w:num>
  <w:num w:numId="12" w16cid:durableId="425611195">
    <w:abstractNumId w:val="26"/>
  </w:num>
  <w:num w:numId="13" w16cid:durableId="1388457089">
    <w:abstractNumId w:val="15"/>
  </w:num>
  <w:num w:numId="14" w16cid:durableId="1775783522">
    <w:abstractNumId w:val="0"/>
  </w:num>
  <w:num w:numId="15" w16cid:durableId="697631019">
    <w:abstractNumId w:val="1"/>
  </w:num>
  <w:num w:numId="16" w16cid:durableId="1298758363">
    <w:abstractNumId w:val="7"/>
  </w:num>
  <w:num w:numId="17" w16cid:durableId="1838886028">
    <w:abstractNumId w:val="6"/>
  </w:num>
  <w:num w:numId="18" w16cid:durableId="379741896">
    <w:abstractNumId w:val="14"/>
  </w:num>
  <w:num w:numId="19" w16cid:durableId="86848245">
    <w:abstractNumId w:val="4"/>
  </w:num>
  <w:num w:numId="20" w16cid:durableId="697437758">
    <w:abstractNumId w:val="8"/>
  </w:num>
  <w:num w:numId="21" w16cid:durableId="1420709049">
    <w:abstractNumId w:val="10"/>
  </w:num>
  <w:num w:numId="22" w16cid:durableId="2142115275">
    <w:abstractNumId w:val="19"/>
  </w:num>
  <w:num w:numId="23" w16cid:durableId="835417004">
    <w:abstractNumId w:val="11"/>
  </w:num>
  <w:num w:numId="24" w16cid:durableId="1568758129">
    <w:abstractNumId w:val="13"/>
  </w:num>
  <w:num w:numId="25" w16cid:durableId="598100828">
    <w:abstractNumId w:val="5"/>
  </w:num>
  <w:num w:numId="26" w16cid:durableId="1836610690">
    <w:abstractNumId w:val="9"/>
  </w:num>
  <w:num w:numId="27" w16cid:durableId="1631936528">
    <w:abstractNumId w:val="18"/>
  </w:num>
  <w:num w:numId="28" w16cid:durableId="20730356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f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D2"/>
    <w:rsid w:val="00014A85"/>
    <w:rsid w:val="0002600C"/>
    <w:rsid w:val="0002706D"/>
    <w:rsid w:val="00030DD4"/>
    <w:rsid w:val="00062B1F"/>
    <w:rsid w:val="00066D16"/>
    <w:rsid w:val="000706C4"/>
    <w:rsid w:val="00083BAA"/>
    <w:rsid w:val="00084B42"/>
    <w:rsid w:val="0008557D"/>
    <w:rsid w:val="00091CDF"/>
    <w:rsid w:val="000A1349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3149A"/>
    <w:rsid w:val="00146F48"/>
    <w:rsid w:val="0015491D"/>
    <w:rsid w:val="00182D83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1D43F1"/>
    <w:rsid w:val="001E6B63"/>
    <w:rsid w:val="001F2F03"/>
    <w:rsid w:val="001F34AF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2885"/>
    <w:rsid w:val="00313187"/>
    <w:rsid w:val="003162B5"/>
    <w:rsid w:val="00316704"/>
    <w:rsid w:val="00322594"/>
    <w:rsid w:val="00334FC6"/>
    <w:rsid w:val="00342F11"/>
    <w:rsid w:val="0034633E"/>
    <w:rsid w:val="0035744F"/>
    <w:rsid w:val="00365A38"/>
    <w:rsid w:val="00367B77"/>
    <w:rsid w:val="00374377"/>
    <w:rsid w:val="003829EC"/>
    <w:rsid w:val="00384C1B"/>
    <w:rsid w:val="003856DF"/>
    <w:rsid w:val="0039197D"/>
    <w:rsid w:val="0039236B"/>
    <w:rsid w:val="00394046"/>
    <w:rsid w:val="00395EFB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4C33"/>
    <w:rsid w:val="006155F6"/>
    <w:rsid w:val="006232F5"/>
    <w:rsid w:val="00626D40"/>
    <w:rsid w:val="006502C9"/>
    <w:rsid w:val="006533E9"/>
    <w:rsid w:val="00660BAE"/>
    <w:rsid w:val="0067722E"/>
    <w:rsid w:val="00680226"/>
    <w:rsid w:val="00682ACF"/>
    <w:rsid w:val="006A598A"/>
    <w:rsid w:val="006B61A7"/>
    <w:rsid w:val="006C1530"/>
    <w:rsid w:val="006C1F63"/>
    <w:rsid w:val="006C7777"/>
    <w:rsid w:val="006D56E4"/>
    <w:rsid w:val="006D6388"/>
    <w:rsid w:val="006E153A"/>
    <w:rsid w:val="006E7FE1"/>
    <w:rsid w:val="006F5D52"/>
    <w:rsid w:val="006F6C83"/>
    <w:rsid w:val="006F7E01"/>
    <w:rsid w:val="00700CCD"/>
    <w:rsid w:val="00701A5A"/>
    <w:rsid w:val="00716429"/>
    <w:rsid w:val="00724C81"/>
    <w:rsid w:val="007279CD"/>
    <w:rsid w:val="00733D80"/>
    <w:rsid w:val="00760C5E"/>
    <w:rsid w:val="00764112"/>
    <w:rsid w:val="00765829"/>
    <w:rsid w:val="00766651"/>
    <w:rsid w:val="00785EBA"/>
    <w:rsid w:val="007B0AB1"/>
    <w:rsid w:val="007B18EF"/>
    <w:rsid w:val="007B6619"/>
    <w:rsid w:val="007C72BA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17FC"/>
    <w:rsid w:val="008B7DEC"/>
    <w:rsid w:val="008C08CC"/>
    <w:rsid w:val="008C29DD"/>
    <w:rsid w:val="008D2BC3"/>
    <w:rsid w:val="008D362A"/>
    <w:rsid w:val="008D4070"/>
    <w:rsid w:val="008E3B0D"/>
    <w:rsid w:val="00933FE5"/>
    <w:rsid w:val="00937E8A"/>
    <w:rsid w:val="00945C5C"/>
    <w:rsid w:val="00950B20"/>
    <w:rsid w:val="00952599"/>
    <w:rsid w:val="00964020"/>
    <w:rsid w:val="00974570"/>
    <w:rsid w:val="0097537D"/>
    <w:rsid w:val="00983655"/>
    <w:rsid w:val="009970A6"/>
    <w:rsid w:val="009B3FF8"/>
    <w:rsid w:val="009B4C92"/>
    <w:rsid w:val="009D1079"/>
    <w:rsid w:val="009D4A4E"/>
    <w:rsid w:val="009E6EB8"/>
    <w:rsid w:val="009F391D"/>
    <w:rsid w:val="009F53FF"/>
    <w:rsid w:val="00A13A30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95BB6"/>
    <w:rsid w:val="00AA5215"/>
    <w:rsid w:val="00AB281E"/>
    <w:rsid w:val="00AC1981"/>
    <w:rsid w:val="00AC43B6"/>
    <w:rsid w:val="00AF4F8D"/>
    <w:rsid w:val="00B01721"/>
    <w:rsid w:val="00B04B49"/>
    <w:rsid w:val="00B11101"/>
    <w:rsid w:val="00B14F0E"/>
    <w:rsid w:val="00B53641"/>
    <w:rsid w:val="00B712FA"/>
    <w:rsid w:val="00B75FAF"/>
    <w:rsid w:val="00B83DF3"/>
    <w:rsid w:val="00B87235"/>
    <w:rsid w:val="00B90644"/>
    <w:rsid w:val="00B951B4"/>
    <w:rsid w:val="00B9617B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BE6581"/>
    <w:rsid w:val="00BE7144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40B55"/>
    <w:rsid w:val="00C5056E"/>
    <w:rsid w:val="00C5277C"/>
    <w:rsid w:val="00C54A0E"/>
    <w:rsid w:val="00C6623D"/>
    <w:rsid w:val="00C71759"/>
    <w:rsid w:val="00C84562"/>
    <w:rsid w:val="00C9016F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8763F"/>
    <w:rsid w:val="00DA1BE9"/>
    <w:rsid w:val="00DA7616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50917"/>
    <w:rsid w:val="00E617E8"/>
    <w:rsid w:val="00E85341"/>
    <w:rsid w:val="00E85CB0"/>
    <w:rsid w:val="00E97C49"/>
    <w:rsid w:val="00EA78B8"/>
    <w:rsid w:val="00EC145E"/>
    <w:rsid w:val="00EC4511"/>
    <w:rsid w:val="00ED70FA"/>
    <w:rsid w:val="00EE722A"/>
    <w:rsid w:val="00EF0BC6"/>
    <w:rsid w:val="00EF0F2D"/>
    <w:rsid w:val="00EF22E5"/>
    <w:rsid w:val="00F10C23"/>
    <w:rsid w:val="00F26A30"/>
    <w:rsid w:val="00F30C55"/>
    <w:rsid w:val="00F3633F"/>
    <w:rsid w:val="00F379D5"/>
    <w:rsid w:val="00F4360A"/>
    <w:rsid w:val="00F466B7"/>
    <w:rsid w:val="00F47842"/>
    <w:rsid w:val="00F50DF9"/>
    <w:rsid w:val="00F70456"/>
    <w:rsid w:val="00F742C4"/>
    <w:rsid w:val="00F82404"/>
    <w:rsid w:val="00F83543"/>
    <w:rsid w:val="00F839F6"/>
    <w:rsid w:val="00F84D51"/>
    <w:rsid w:val="00F85055"/>
    <w:rsid w:val="00F860AA"/>
    <w:rsid w:val="00F9539C"/>
    <w:rsid w:val="00F97F95"/>
    <w:rsid w:val="00FB12D3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7D6F21D6"/>
  <w15:docId w15:val="{33145639-8273-4B74-BA74-90A2140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E9A9-2550-4BFA-A3C7-A8890D64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2520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</dc:creator>
  <cp:keywords/>
  <dc:description/>
  <cp:lastModifiedBy>Linc Stoel</cp:lastModifiedBy>
  <cp:revision>145</cp:revision>
  <dcterms:created xsi:type="dcterms:W3CDTF">2018-07-24T14:58:00Z</dcterms:created>
  <dcterms:modified xsi:type="dcterms:W3CDTF">2022-12-30T20:28:00Z</dcterms:modified>
</cp:coreProperties>
</file>